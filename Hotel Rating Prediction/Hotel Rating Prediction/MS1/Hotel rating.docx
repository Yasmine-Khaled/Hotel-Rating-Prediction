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8C29" w14:textId="1BC90DD1" w:rsidR="00A61178" w:rsidRDefault="00A61178" w:rsidP="00C75D92">
      <w:pPr>
        <w:pStyle w:val="Heading1"/>
      </w:pPr>
    </w:p>
    <w:p w14:paraId="4A62F75C" w14:textId="77777777" w:rsidR="00A61178" w:rsidRDefault="00A61178" w:rsidP="00C75D92">
      <w:pPr>
        <w:pStyle w:val="Heading1"/>
      </w:pPr>
    </w:p>
    <w:p w14:paraId="27D0B431" w14:textId="77777777" w:rsidR="00A61178" w:rsidRPr="00A61178" w:rsidRDefault="00A61178" w:rsidP="00A61178">
      <w:pPr>
        <w:tabs>
          <w:tab w:val="left" w:pos="5151"/>
        </w:tabs>
        <w:rPr>
          <w:caps/>
        </w:rPr>
      </w:pPr>
      <w:r>
        <w:rPr>
          <w:noProof/>
        </w:rPr>
        <w:drawing>
          <wp:inline distT="0" distB="0" distL="0" distR="0" wp14:anchorId="1424BBEB" wp14:editId="6049E17D">
            <wp:extent cx="5943600" cy="39592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A61178" w:rsidRPr="00CF1A49" w14:paraId="2D71AC9C" w14:textId="77777777" w:rsidTr="006469F4">
        <w:trPr>
          <w:trHeight w:hRule="exact" w:val="1800"/>
        </w:trPr>
        <w:tc>
          <w:tcPr>
            <w:tcW w:w="9360" w:type="dxa"/>
            <w:tcMar>
              <w:top w:w="0" w:type="dxa"/>
              <w:bottom w:w="0" w:type="dxa"/>
            </w:tcMar>
          </w:tcPr>
          <w:p w14:paraId="0C9D944B" w14:textId="77777777" w:rsidR="00A61178" w:rsidRPr="00E160AA" w:rsidRDefault="00A61178" w:rsidP="006469F4">
            <w:pPr>
              <w:pStyle w:val="Title"/>
              <w:rPr>
                <w:rStyle w:val="IntenseEmphasis"/>
                <w:color w:val="000000" w:themeColor="text1"/>
                <w:sz w:val="72"/>
                <w:szCs w:val="72"/>
              </w:rPr>
            </w:pPr>
            <w:r w:rsidRPr="00E160AA">
              <w:rPr>
                <w:rStyle w:val="IntenseEmphasis"/>
                <w:color w:val="000000" w:themeColor="text1"/>
                <w:sz w:val="72"/>
                <w:szCs w:val="72"/>
              </w:rPr>
              <w:t>Hotel rating</w:t>
            </w:r>
          </w:p>
          <w:p w14:paraId="144EC895" w14:textId="77777777" w:rsidR="00A61178" w:rsidRPr="00E160AA" w:rsidRDefault="00A61178" w:rsidP="006469F4">
            <w:pPr>
              <w:pStyle w:val="Title"/>
              <w:rPr>
                <w:color w:val="000000" w:themeColor="text1"/>
                <w:sz w:val="72"/>
                <w:szCs w:val="72"/>
              </w:rPr>
            </w:pPr>
            <w:r w:rsidRPr="00E160AA">
              <w:rPr>
                <w:rStyle w:val="IntenseEmphasis"/>
                <w:color w:val="000000" w:themeColor="text1"/>
                <w:sz w:val="72"/>
                <w:szCs w:val="72"/>
              </w:rPr>
              <w:t>prediction</w:t>
            </w:r>
          </w:p>
        </w:tc>
      </w:tr>
      <w:tr w:rsidR="00A61178" w:rsidRPr="00CF1A49" w14:paraId="378D425A" w14:textId="77777777" w:rsidTr="006469F4">
        <w:tc>
          <w:tcPr>
            <w:tcW w:w="9360" w:type="dxa"/>
            <w:tcMar>
              <w:top w:w="432" w:type="dxa"/>
            </w:tcMar>
          </w:tcPr>
          <w:p w14:paraId="7CF7A426" w14:textId="77777777" w:rsidR="00A61178" w:rsidRDefault="00A61178" w:rsidP="006469F4">
            <w:pPr>
              <w:pStyle w:val="TableParagraph"/>
              <w:spacing w:before="1"/>
              <w:jc w:val="both"/>
              <w:rPr>
                <w:rFonts w:ascii="Georgia"/>
                <w:b/>
                <w:color w:val="252525"/>
                <w:sz w:val="28"/>
              </w:rPr>
            </w:pPr>
          </w:p>
          <w:p w14:paraId="436150F2" w14:textId="77777777" w:rsidR="00A61178" w:rsidRDefault="00A61178" w:rsidP="006469F4">
            <w:pPr>
              <w:pStyle w:val="TableParagraph"/>
              <w:spacing w:before="1"/>
              <w:jc w:val="both"/>
              <w:rPr>
                <w:rFonts w:ascii="Calibri"/>
                <w:b/>
                <w:sz w:val="32"/>
              </w:rPr>
            </w:pPr>
            <w:r>
              <w:rPr>
                <w:rFonts w:ascii="Georgia"/>
                <w:b/>
                <w:color w:val="252525"/>
                <w:sz w:val="28"/>
              </w:rPr>
              <w:t>TEAM ID:</w:t>
            </w:r>
            <w:r>
              <w:rPr>
                <w:rFonts w:ascii="Georgia"/>
                <w:b/>
                <w:color w:val="252525"/>
                <w:spacing w:val="-3"/>
                <w:sz w:val="28"/>
              </w:rPr>
              <w:t xml:space="preserve"> </w:t>
            </w:r>
            <w:r>
              <w:rPr>
                <w:rFonts w:ascii="Calibri"/>
                <w:b/>
                <w:color w:val="585858"/>
                <w:sz w:val="32"/>
              </w:rPr>
              <w:t>SC_30</w:t>
            </w:r>
          </w:p>
          <w:p w14:paraId="076B3998" w14:textId="076240F3" w:rsidR="00A61178" w:rsidRPr="00E26E3C" w:rsidRDefault="00A61178" w:rsidP="006469F4">
            <w:pPr>
              <w:pStyle w:val="Title"/>
              <w:jc w:val="both"/>
              <w:rPr>
                <w:b/>
                <w:bCs/>
                <w:iCs/>
                <w:kern w:val="0"/>
                <w:sz w:val="32"/>
                <w:szCs w:val="36"/>
              </w:rPr>
            </w:pPr>
            <w:r>
              <w:rPr>
                <w:rFonts w:ascii="Georgia"/>
                <w:b/>
                <w:color w:val="252525"/>
                <w:sz w:val="28"/>
              </w:rPr>
              <w:t>TEAM</w:t>
            </w:r>
            <w:r>
              <w:rPr>
                <w:rFonts w:ascii="Georgia"/>
                <w:b/>
                <w:color w:val="252525"/>
                <w:spacing w:val="-7"/>
                <w:sz w:val="28"/>
              </w:rPr>
              <w:t xml:space="preserve"> </w:t>
            </w:r>
            <w:r>
              <w:rPr>
                <w:rFonts w:ascii="Georgia"/>
                <w:b/>
                <w:color w:val="252525"/>
                <w:sz w:val="28"/>
              </w:rPr>
              <w:t>EMAIL:</w:t>
            </w:r>
            <w:r>
              <w:rPr>
                <w:rFonts w:ascii="Georgia"/>
                <w:b/>
                <w:color w:val="252525"/>
                <w:spacing w:val="3"/>
                <w:sz w:val="28"/>
              </w:rPr>
              <w:t xml:space="preserve"> </w:t>
            </w:r>
            <w:hyperlink r:id="rId9" w:history="1">
              <w:r w:rsidRPr="00C75D92">
                <w:rPr>
                  <w:rFonts w:ascii="Calibri" w:eastAsia="Consolas" w:hAnsi="Consolas" w:cs="Consolas"/>
                  <w:b/>
                  <w:caps w:val="0"/>
                  <w:color w:val="585858"/>
                  <w:kern w:val="0"/>
                  <w:sz w:val="28"/>
                  <w:szCs w:val="24"/>
                </w:rPr>
                <w:t>ahmed</w:t>
              </w:r>
              <w:r w:rsidR="00362C8D">
                <w:rPr>
                  <w:rFonts w:ascii="Calibri" w:eastAsia="Consolas" w:hAnsi="Consolas" w:cs="Consolas"/>
                  <w:b/>
                  <w:caps w:val="0"/>
                  <w:color w:val="585858"/>
                  <w:kern w:val="0"/>
                  <w:sz w:val="28"/>
                  <w:szCs w:val="24"/>
                </w:rPr>
                <w:t>mohsen2492</w:t>
              </w:r>
              <w:r w:rsidRPr="00C75D92">
                <w:rPr>
                  <w:rFonts w:ascii="Calibri" w:eastAsia="Consolas" w:hAnsi="Consolas" w:cs="Consolas"/>
                  <w:b/>
                  <w:caps w:val="0"/>
                  <w:color w:val="585858"/>
                  <w:kern w:val="0"/>
                  <w:sz w:val="28"/>
                  <w:szCs w:val="24"/>
                </w:rPr>
                <w:t>@gmail.com</w:t>
              </w:r>
            </w:hyperlink>
          </w:p>
        </w:tc>
      </w:tr>
    </w:tbl>
    <w:p w14:paraId="41375122" w14:textId="77777777" w:rsidR="00A61178" w:rsidRPr="00CF1A49" w:rsidRDefault="00A61178" w:rsidP="00A61178">
      <w:pPr>
        <w:pStyle w:val="Heading1"/>
      </w:pPr>
      <w:r>
        <w:t>Team members</w:t>
      </w:r>
    </w:p>
    <w:tbl>
      <w:tblPr>
        <w:tblStyle w:val="TableGrid"/>
        <w:tblW w:w="4190" w:type="pct"/>
        <w:tblInd w:w="72" w:type="dxa"/>
        <w:tblBorders>
          <w:left w:val="dotted" w:sz="18" w:space="0" w:color="BFBFBF" w:themeColor="background1" w:themeShade="BF"/>
        </w:tblBorders>
        <w:tblLayout w:type="fixed"/>
        <w:tblCellMar>
          <w:left w:w="576" w:type="dxa"/>
          <w:right w:w="0" w:type="dxa"/>
        </w:tblCellMar>
        <w:tblLook w:val="04A0" w:firstRow="1" w:lastRow="0" w:firstColumn="1" w:lastColumn="0" w:noHBand="0" w:noVBand="1"/>
        <w:tblDescription w:val="Experience layout table"/>
      </w:tblPr>
      <w:tblGrid>
        <w:gridCol w:w="3775"/>
        <w:gridCol w:w="2070"/>
        <w:gridCol w:w="1979"/>
      </w:tblGrid>
      <w:tr w:rsidR="00A61178" w:rsidRPr="00CF1A49" w14:paraId="594A5827" w14:textId="77777777" w:rsidTr="006469F4">
        <w:trPr>
          <w:trHeight w:val="742"/>
        </w:trPr>
        <w:tc>
          <w:tcPr>
            <w:tcW w:w="3775" w:type="dxa"/>
          </w:tcPr>
          <w:p w14:paraId="02306869" w14:textId="77777777" w:rsidR="00A61178" w:rsidRDefault="00A61178" w:rsidP="006469F4">
            <w:pPr>
              <w:pStyle w:val="TableParagraph"/>
              <w:ind w:left="50"/>
              <w:rPr>
                <w:rFonts w:ascii="Calibri"/>
                <w:b/>
                <w:color w:val="585858"/>
                <w:sz w:val="24"/>
              </w:rPr>
            </w:pPr>
            <w:r>
              <w:rPr>
                <w:rFonts w:ascii="Calibri"/>
                <w:b/>
                <w:color w:val="585858"/>
                <w:sz w:val="24"/>
              </w:rPr>
              <w:t>Ahmed Esmail Mohamed</w:t>
            </w:r>
          </w:p>
          <w:p w14:paraId="16223C92" w14:textId="77777777" w:rsidR="00A61178" w:rsidRDefault="00A61178" w:rsidP="006469F4">
            <w:pPr>
              <w:pStyle w:val="TableParagraph"/>
              <w:ind w:left="50"/>
              <w:rPr>
                <w:rFonts w:ascii="Calibri"/>
                <w:b/>
                <w:color w:val="585858"/>
                <w:sz w:val="24"/>
              </w:rPr>
            </w:pPr>
            <w:r>
              <w:rPr>
                <w:rFonts w:ascii="Calibri"/>
                <w:b/>
                <w:color w:val="585858"/>
                <w:sz w:val="24"/>
              </w:rPr>
              <w:t>Ebrahim Tarek Mohamed</w:t>
            </w:r>
          </w:p>
          <w:p w14:paraId="3A7A57E7" w14:textId="77777777" w:rsidR="00A61178" w:rsidRDefault="00A61178" w:rsidP="006469F4">
            <w:pPr>
              <w:pStyle w:val="TableParagraph"/>
              <w:ind w:left="50"/>
              <w:rPr>
                <w:rFonts w:ascii="Calibri"/>
                <w:b/>
                <w:color w:val="585858"/>
                <w:sz w:val="24"/>
              </w:rPr>
            </w:pPr>
            <w:r>
              <w:rPr>
                <w:rFonts w:ascii="Calibri"/>
                <w:b/>
                <w:color w:val="585858"/>
                <w:sz w:val="24"/>
              </w:rPr>
              <w:t xml:space="preserve">Ahmed Mohsen </w:t>
            </w:r>
            <w:proofErr w:type="spellStart"/>
            <w:r>
              <w:rPr>
                <w:rFonts w:ascii="Calibri"/>
                <w:b/>
                <w:color w:val="585858"/>
                <w:sz w:val="24"/>
              </w:rPr>
              <w:t>Fathelbab</w:t>
            </w:r>
            <w:proofErr w:type="spellEnd"/>
          </w:p>
          <w:p w14:paraId="028AFF81" w14:textId="77777777" w:rsidR="00A61178" w:rsidRDefault="00A61178" w:rsidP="006469F4">
            <w:pPr>
              <w:pStyle w:val="TableParagraph"/>
              <w:ind w:left="50"/>
              <w:rPr>
                <w:rFonts w:ascii="Calibri"/>
                <w:b/>
                <w:color w:val="585858"/>
                <w:sz w:val="24"/>
              </w:rPr>
            </w:pPr>
            <w:r>
              <w:rPr>
                <w:rFonts w:ascii="Calibri"/>
                <w:b/>
                <w:color w:val="585858"/>
                <w:sz w:val="24"/>
              </w:rPr>
              <w:t xml:space="preserve">Ebrahim Ahmed </w:t>
            </w:r>
            <w:proofErr w:type="spellStart"/>
            <w:r>
              <w:rPr>
                <w:rFonts w:ascii="Calibri"/>
                <w:b/>
                <w:color w:val="585858"/>
                <w:sz w:val="24"/>
              </w:rPr>
              <w:t>Abdelmaboud</w:t>
            </w:r>
            <w:proofErr w:type="spellEnd"/>
          </w:p>
          <w:p w14:paraId="2978AF63" w14:textId="77777777" w:rsidR="00A61178" w:rsidRDefault="00A61178" w:rsidP="006469F4">
            <w:pPr>
              <w:pStyle w:val="TableParagraph"/>
              <w:ind w:left="50"/>
              <w:rPr>
                <w:rFonts w:ascii="Calibri"/>
                <w:b/>
                <w:color w:val="585858"/>
                <w:sz w:val="24"/>
              </w:rPr>
            </w:pPr>
            <w:r>
              <w:rPr>
                <w:rFonts w:ascii="Calibri"/>
                <w:b/>
                <w:color w:val="585858"/>
                <w:sz w:val="24"/>
              </w:rPr>
              <w:t>Ahmed Mohamed Kamal</w:t>
            </w:r>
          </w:p>
          <w:p w14:paraId="47D5BC48" w14:textId="78445CDC" w:rsidR="00A61178" w:rsidRDefault="00A61178" w:rsidP="00C63285">
            <w:pPr>
              <w:pStyle w:val="TableParagraph"/>
              <w:ind w:left="50"/>
              <w:rPr>
                <w:rFonts w:ascii="Calibri"/>
                <w:b/>
                <w:color w:val="585858"/>
                <w:sz w:val="24"/>
              </w:rPr>
            </w:pPr>
            <w:r>
              <w:rPr>
                <w:rFonts w:ascii="Calibri"/>
                <w:b/>
                <w:color w:val="585858"/>
                <w:sz w:val="24"/>
              </w:rPr>
              <w:t>Yasmine Khaled Atta</w:t>
            </w:r>
          </w:p>
        </w:tc>
        <w:tc>
          <w:tcPr>
            <w:tcW w:w="2070" w:type="dxa"/>
          </w:tcPr>
          <w:p w14:paraId="6DA4EF8B" w14:textId="77777777" w:rsidR="00A61178" w:rsidRDefault="00A61178" w:rsidP="006469F4">
            <w:pPr>
              <w:pStyle w:val="TableParagraph"/>
              <w:ind w:right="81"/>
              <w:rPr>
                <w:rFonts w:ascii="Calibri"/>
                <w:b/>
                <w:color w:val="585858"/>
                <w:sz w:val="24"/>
              </w:rPr>
            </w:pPr>
            <w:r>
              <w:rPr>
                <w:rFonts w:ascii="Calibri"/>
                <w:b/>
                <w:color w:val="585858"/>
                <w:sz w:val="24"/>
              </w:rPr>
              <w:t xml:space="preserve"> 20201700024 </w:t>
            </w:r>
          </w:p>
          <w:p w14:paraId="6B869C15" w14:textId="77777777" w:rsidR="00A61178" w:rsidRDefault="00A61178" w:rsidP="006469F4">
            <w:pPr>
              <w:pStyle w:val="TableParagraph"/>
              <w:ind w:right="81"/>
              <w:rPr>
                <w:rFonts w:ascii="Calibri"/>
                <w:b/>
                <w:color w:val="585858"/>
                <w:sz w:val="24"/>
              </w:rPr>
            </w:pPr>
            <w:r>
              <w:rPr>
                <w:rFonts w:ascii="Calibri"/>
                <w:b/>
                <w:color w:val="585858"/>
                <w:sz w:val="24"/>
              </w:rPr>
              <w:t xml:space="preserve"> 20201700009</w:t>
            </w:r>
          </w:p>
          <w:p w14:paraId="261EC3BF" w14:textId="77777777" w:rsidR="00A61178" w:rsidRDefault="00A61178" w:rsidP="006469F4">
            <w:pPr>
              <w:pStyle w:val="TableParagraph"/>
              <w:ind w:right="81"/>
              <w:rPr>
                <w:rFonts w:ascii="Calibri"/>
                <w:b/>
                <w:color w:val="585858"/>
                <w:sz w:val="24"/>
              </w:rPr>
            </w:pPr>
            <w:r>
              <w:rPr>
                <w:rFonts w:ascii="Calibri"/>
                <w:b/>
                <w:color w:val="585858"/>
                <w:sz w:val="24"/>
              </w:rPr>
              <w:t xml:space="preserve"> 20201700067</w:t>
            </w:r>
          </w:p>
          <w:p w14:paraId="05484271" w14:textId="77777777" w:rsidR="00A61178" w:rsidRDefault="00A61178" w:rsidP="006469F4">
            <w:pPr>
              <w:pStyle w:val="TableParagraph"/>
              <w:ind w:right="81"/>
              <w:rPr>
                <w:rFonts w:ascii="Calibri"/>
                <w:b/>
                <w:color w:val="585858"/>
                <w:sz w:val="24"/>
              </w:rPr>
            </w:pPr>
            <w:r>
              <w:rPr>
                <w:rFonts w:ascii="Calibri"/>
                <w:b/>
                <w:color w:val="585858"/>
                <w:sz w:val="24"/>
              </w:rPr>
              <w:t xml:space="preserve"> 20201700007</w:t>
            </w:r>
          </w:p>
          <w:p w14:paraId="4029AA8A" w14:textId="77777777" w:rsidR="00A61178" w:rsidRDefault="00A61178" w:rsidP="006469F4">
            <w:pPr>
              <w:pStyle w:val="TableParagraph"/>
              <w:ind w:right="81"/>
              <w:rPr>
                <w:rFonts w:ascii="Calibri"/>
                <w:b/>
                <w:color w:val="585858"/>
                <w:sz w:val="24"/>
              </w:rPr>
            </w:pPr>
            <w:r>
              <w:rPr>
                <w:rFonts w:ascii="Calibri"/>
                <w:b/>
                <w:color w:val="585858"/>
                <w:sz w:val="24"/>
              </w:rPr>
              <w:t xml:space="preserve"> 20201700080</w:t>
            </w:r>
          </w:p>
          <w:p w14:paraId="19804089" w14:textId="77777777" w:rsidR="00A61178" w:rsidRDefault="00A61178" w:rsidP="006469F4">
            <w:pPr>
              <w:pStyle w:val="TableParagraph"/>
              <w:ind w:right="81"/>
              <w:rPr>
                <w:rFonts w:ascii="Calibri"/>
                <w:b/>
                <w:color w:val="585858"/>
                <w:sz w:val="24"/>
              </w:rPr>
            </w:pPr>
            <w:r>
              <w:rPr>
                <w:rFonts w:ascii="Calibri"/>
                <w:b/>
                <w:color w:val="585858"/>
                <w:sz w:val="24"/>
              </w:rPr>
              <w:t xml:space="preserve"> 20201701154</w:t>
            </w:r>
          </w:p>
        </w:tc>
        <w:tc>
          <w:tcPr>
            <w:tcW w:w="1979" w:type="dxa"/>
          </w:tcPr>
          <w:p w14:paraId="6838776C" w14:textId="77777777" w:rsidR="00A61178" w:rsidRDefault="00A61178" w:rsidP="006469F4">
            <w:pPr>
              <w:pStyle w:val="TableParagraph"/>
              <w:spacing w:line="244" w:lineRule="exact"/>
              <w:ind w:right="81"/>
              <w:rPr>
                <w:rFonts w:ascii="Calibri"/>
                <w:b/>
                <w:color w:val="585858"/>
                <w:sz w:val="24"/>
              </w:rPr>
            </w:pPr>
          </w:p>
        </w:tc>
      </w:tr>
    </w:tbl>
    <w:p w14:paraId="3B19E20C" w14:textId="4A14EB02" w:rsidR="00C75D92" w:rsidRPr="00CF1A49" w:rsidRDefault="00C75D92" w:rsidP="00C75D92">
      <w:pPr>
        <w:pStyle w:val="Heading1"/>
      </w:pPr>
      <w:r>
        <w:lastRenderedPageBreak/>
        <w:t>preprocessing</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936"/>
      </w:tblGrid>
      <w:tr w:rsidR="00C75D92" w:rsidRPr="00CF1A49" w14:paraId="67CD028D" w14:textId="77777777" w:rsidTr="00770944">
        <w:tc>
          <w:tcPr>
            <w:tcW w:w="9290" w:type="dxa"/>
          </w:tcPr>
          <w:p w14:paraId="6B01C6A4" w14:textId="77777777" w:rsidR="00C75D92" w:rsidRDefault="00C75D92" w:rsidP="0025572C">
            <w:pPr>
              <w:pStyle w:val="Heading3"/>
              <w:contextualSpacing w:val="0"/>
              <w:outlineLvl w:val="2"/>
            </w:pPr>
          </w:p>
          <w:p w14:paraId="7D697EC0" w14:textId="77777777" w:rsidR="00A61178" w:rsidRDefault="00A61178" w:rsidP="0025572C">
            <w:pPr>
              <w:pStyle w:val="Heading3"/>
              <w:contextualSpacing w:val="0"/>
              <w:outlineLvl w:val="2"/>
            </w:pPr>
          </w:p>
          <w:p w14:paraId="082844CF" w14:textId="6BEEA900" w:rsidR="00A61178" w:rsidRPr="00C63285" w:rsidRDefault="00C63285" w:rsidP="00C63285">
            <w:pPr>
              <w:pStyle w:val="Heading3"/>
              <w:numPr>
                <w:ilvl w:val="0"/>
                <w:numId w:val="15"/>
              </w:numPr>
              <w:contextualSpacing w:val="0"/>
              <w:outlineLvl w:val="2"/>
              <w:rPr>
                <w:color w:val="1D824C" w:themeColor="accent1"/>
                <w:sz w:val="26"/>
                <w:szCs w:val="26"/>
              </w:rPr>
            </w:pPr>
            <w:r w:rsidRPr="00C63285">
              <w:rPr>
                <w:color w:val="1D824C" w:themeColor="accent1"/>
                <w:sz w:val="26"/>
                <w:szCs w:val="26"/>
              </w:rPr>
              <w:t>split the dataset</w:t>
            </w:r>
          </w:p>
          <w:p w14:paraId="3DD6462F" w14:textId="1A20822B" w:rsidR="00C63285" w:rsidRDefault="00C63285" w:rsidP="00C63285">
            <w:pPr>
              <w:pStyle w:val="Heading3"/>
              <w:ind w:left="360"/>
              <w:contextualSpacing w:val="0"/>
              <w:outlineLvl w:val="2"/>
              <w:rPr>
                <w:rFonts w:ascii="Calibri" w:eastAsia="Consolas" w:hAnsi="Consolas" w:cs="Consolas"/>
                <w:caps w:val="0"/>
                <w:color w:val="585858"/>
                <w:sz w:val="24"/>
                <w:szCs w:val="22"/>
              </w:rPr>
            </w:pPr>
            <w:r w:rsidRPr="00C63285">
              <w:rPr>
                <w:rFonts w:ascii="Calibri" w:eastAsia="Consolas" w:hAnsi="Consolas" w:cs="Consolas"/>
                <w:caps w:val="0"/>
                <w:color w:val="585858"/>
                <w:sz w:val="24"/>
                <w:szCs w:val="22"/>
              </w:rPr>
              <w:t>20% for testing (58063 rows) 80% for training (232252 rows)</w:t>
            </w:r>
          </w:p>
          <w:p w14:paraId="6C2E63E4" w14:textId="77777777" w:rsidR="00C63285" w:rsidRPr="00C63285" w:rsidRDefault="00C63285" w:rsidP="00C63285">
            <w:pPr>
              <w:pStyle w:val="Heading3"/>
              <w:ind w:left="360"/>
              <w:contextualSpacing w:val="0"/>
              <w:outlineLvl w:val="2"/>
              <w:rPr>
                <w:rFonts w:ascii="Calibri" w:eastAsia="Consolas" w:hAnsi="Consolas" w:cs="Consolas"/>
                <w:caps w:val="0"/>
                <w:color w:val="585858"/>
                <w:sz w:val="24"/>
                <w:szCs w:val="22"/>
              </w:rPr>
            </w:pPr>
          </w:p>
          <w:p w14:paraId="3E2E6B14" w14:textId="77777777" w:rsidR="0025572C" w:rsidRPr="0025572C" w:rsidRDefault="0025572C" w:rsidP="0025572C">
            <w:pPr>
              <w:pStyle w:val="Heading3"/>
              <w:numPr>
                <w:ilvl w:val="0"/>
                <w:numId w:val="15"/>
              </w:numPr>
              <w:outlineLvl w:val="2"/>
              <w:rPr>
                <w:color w:val="1D824C" w:themeColor="accent1"/>
                <w:sz w:val="26"/>
                <w:szCs w:val="26"/>
              </w:rPr>
            </w:pPr>
            <w:r w:rsidRPr="0025572C">
              <w:rPr>
                <w:color w:val="1D824C" w:themeColor="accent1"/>
                <w:sz w:val="26"/>
                <w:szCs w:val="26"/>
              </w:rPr>
              <w:t>Hotel_address</w:t>
            </w:r>
          </w:p>
          <w:p w14:paraId="15CEAE84" w14:textId="77777777" w:rsidR="0025572C" w:rsidRDefault="0025572C" w:rsidP="0025572C">
            <w:pPr>
              <w:pStyle w:val="TableParagraph"/>
              <w:ind w:left="360"/>
              <w:rPr>
                <w:rFonts w:ascii="Calibri"/>
                <w:b/>
                <w:color w:val="585858"/>
                <w:sz w:val="24"/>
              </w:rPr>
            </w:pPr>
            <w:r>
              <w:rPr>
                <w:rFonts w:ascii="Calibri"/>
                <w:b/>
                <w:color w:val="585858"/>
                <w:sz w:val="24"/>
              </w:rPr>
              <w:t>It was divided into two columns</w:t>
            </w:r>
            <w:r w:rsidRPr="00770944">
              <w:rPr>
                <w:rFonts w:ascii="Calibri"/>
                <w:b/>
                <w:color w:val="000000" w:themeColor="text1"/>
                <w:sz w:val="24"/>
              </w:rPr>
              <w:t xml:space="preserve"> (</w:t>
            </w:r>
            <w:proofErr w:type="spellStart"/>
            <w:r w:rsidRPr="00770944">
              <w:rPr>
                <w:rFonts w:ascii="Calibri"/>
                <w:b/>
                <w:color w:val="000000" w:themeColor="text1"/>
                <w:sz w:val="24"/>
              </w:rPr>
              <w:t>hotel_country</w:t>
            </w:r>
            <w:proofErr w:type="spellEnd"/>
            <w:r w:rsidRPr="00770944">
              <w:rPr>
                <w:rFonts w:ascii="Calibri"/>
                <w:b/>
                <w:color w:val="000000" w:themeColor="text1"/>
                <w:sz w:val="24"/>
              </w:rPr>
              <w:t xml:space="preserve">, </w:t>
            </w:r>
            <w:proofErr w:type="spellStart"/>
            <w:r w:rsidRPr="00770944">
              <w:rPr>
                <w:rFonts w:ascii="Calibri"/>
                <w:b/>
                <w:color w:val="000000" w:themeColor="text1"/>
                <w:sz w:val="24"/>
              </w:rPr>
              <w:t>hotel_city</w:t>
            </w:r>
            <w:proofErr w:type="spellEnd"/>
            <w:r w:rsidRPr="00C75D92">
              <w:rPr>
                <w:rFonts w:ascii="Calibri"/>
                <w:b/>
                <w:color w:val="008000"/>
                <w:sz w:val="24"/>
              </w:rPr>
              <w:t>)</w:t>
            </w:r>
            <w:r>
              <w:rPr>
                <w:rFonts w:ascii="Calibri"/>
                <w:b/>
                <w:color w:val="008000"/>
                <w:sz w:val="24"/>
              </w:rPr>
              <w:t xml:space="preserve"> </w:t>
            </w:r>
            <w:r w:rsidRPr="0025572C">
              <w:rPr>
                <w:rFonts w:ascii="Calibri"/>
                <w:b/>
                <w:color w:val="585858"/>
                <w:sz w:val="24"/>
              </w:rPr>
              <w:t xml:space="preserve">using regular expressions, </w:t>
            </w:r>
            <w:proofErr w:type="spellStart"/>
            <w:r w:rsidRPr="0025572C">
              <w:rPr>
                <w:rFonts w:ascii="Calibri"/>
                <w:b/>
                <w:color w:val="585858"/>
                <w:sz w:val="24"/>
              </w:rPr>
              <w:t>pycountry</w:t>
            </w:r>
            <w:proofErr w:type="spellEnd"/>
            <w:r w:rsidRPr="0025572C">
              <w:rPr>
                <w:rFonts w:ascii="Calibri"/>
                <w:b/>
                <w:color w:val="585858"/>
                <w:sz w:val="24"/>
              </w:rPr>
              <w:t xml:space="preserve"> and </w:t>
            </w:r>
            <w:proofErr w:type="spellStart"/>
            <w:r w:rsidRPr="0025572C">
              <w:rPr>
                <w:rFonts w:ascii="Calibri"/>
                <w:b/>
                <w:color w:val="585858"/>
                <w:sz w:val="24"/>
              </w:rPr>
              <w:t>GeoText</w:t>
            </w:r>
            <w:proofErr w:type="spellEnd"/>
            <w:r w:rsidR="00486F19">
              <w:rPr>
                <w:rFonts w:ascii="Calibri"/>
                <w:b/>
                <w:color w:val="585858"/>
                <w:sz w:val="24"/>
              </w:rPr>
              <w:t>.</w:t>
            </w:r>
          </w:p>
          <w:p w14:paraId="3509C609" w14:textId="77777777" w:rsidR="00486F19" w:rsidRDefault="00486F19" w:rsidP="0025572C">
            <w:pPr>
              <w:pStyle w:val="TableParagraph"/>
              <w:ind w:left="360"/>
              <w:rPr>
                <w:rFonts w:ascii="Calibri"/>
                <w:b/>
                <w:color w:val="585858"/>
                <w:sz w:val="24"/>
              </w:rPr>
            </w:pPr>
          </w:p>
          <w:p w14:paraId="52FF1711" w14:textId="77777777" w:rsidR="00C75D92" w:rsidRPr="00C75D92" w:rsidRDefault="00C75D92" w:rsidP="00C75D92">
            <w:pPr>
              <w:pStyle w:val="Heading3"/>
              <w:numPr>
                <w:ilvl w:val="0"/>
                <w:numId w:val="15"/>
              </w:numPr>
              <w:outlineLvl w:val="2"/>
              <w:rPr>
                <w:lang w:bidi="ar-EG"/>
              </w:rPr>
            </w:pPr>
            <w:r w:rsidRPr="00C75D92">
              <w:rPr>
                <w:color w:val="1D824C" w:themeColor="accent1"/>
                <w:sz w:val="26"/>
                <w:szCs w:val="26"/>
              </w:rPr>
              <w:t>Review_Date</w:t>
            </w:r>
          </w:p>
          <w:p w14:paraId="1F24D22D" w14:textId="77777777" w:rsidR="00B46388" w:rsidRDefault="00C75D92" w:rsidP="00B46388">
            <w:pPr>
              <w:pStyle w:val="Heading3"/>
              <w:ind w:left="360"/>
              <w:outlineLvl w:val="2"/>
              <w:rPr>
                <w:rFonts w:ascii="Calibri" w:eastAsia="Consolas" w:hAnsi="Consolas" w:cs="Consolas"/>
                <w:caps w:val="0"/>
                <w:color w:val="585858"/>
                <w:sz w:val="24"/>
                <w:szCs w:val="22"/>
              </w:rPr>
            </w:pPr>
            <w:r w:rsidRPr="00C75D92">
              <w:rPr>
                <w:rFonts w:ascii="Calibri" w:eastAsia="Consolas" w:hAnsi="Consolas" w:cs="Consolas"/>
                <w:caps w:val="0"/>
                <w:color w:val="585858"/>
                <w:sz w:val="24"/>
                <w:szCs w:val="22"/>
              </w:rPr>
              <w:t>It was</w:t>
            </w:r>
            <w:r>
              <w:rPr>
                <w:rFonts w:ascii="Calibri" w:eastAsia="Consolas" w:hAnsi="Consolas" w:cs="Consolas"/>
                <w:caps w:val="0"/>
                <w:color w:val="585858"/>
                <w:sz w:val="24"/>
                <w:szCs w:val="22"/>
              </w:rPr>
              <w:t xml:space="preserve"> converted to </w:t>
            </w:r>
            <w:proofErr w:type="spellStart"/>
            <w:r>
              <w:rPr>
                <w:rFonts w:ascii="Calibri" w:eastAsia="Consolas" w:hAnsi="Consolas" w:cs="Consolas"/>
                <w:caps w:val="0"/>
                <w:color w:val="585858"/>
                <w:sz w:val="24"/>
                <w:szCs w:val="22"/>
              </w:rPr>
              <w:t>DateTime</w:t>
            </w:r>
            <w:proofErr w:type="spellEnd"/>
            <w:r>
              <w:rPr>
                <w:rFonts w:ascii="Calibri" w:eastAsia="Consolas" w:hAnsi="Consolas" w:cs="Consolas"/>
                <w:caps w:val="0"/>
                <w:color w:val="585858"/>
                <w:sz w:val="24"/>
                <w:szCs w:val="22"/>
              </w:rPr>
              <w:t xml:space="preserve"> first then </w:t>
            </w:r>
            <w:r w:rsidR="00B46388">
              <w:rPr>
                <w:rFonts w:ascii="Calibri" w:eastAsia="Consolas" w:hAnsi="Consolas" w:cs="Consolas"/>
                <w:caps w:val="0"/>
                <w:color w:val="585858"/>
                <w:sz w:val="24"/>
                <w:szCs w:val="22"/>
              </w:rPr>
              <w:t xml:space="preserve">extracted the year only to column </w:t>
            </w:r>
            <w:r w:rsidR="00B46388" w:rsidRPr="00770944">
              <w:rPr>
                <w:rFonts w:ascii="Calibri" w:eastAsia="Consolas" w:hAnsi="Consolas" w:cs="Consolas"/>
                <w:caps w:val="0"/>
                <w:color w:val="000000" w:themeColor="text1"/>
                <w:sz w:val="24"/>
                <w:szCs w:val="22"/>
              </w:rPr>
              <w:t>(</w:t>
            </w:r>
            <w:proofErr w:type="spellStart"/>
            <w:r w:rsidR="00B46388" w:rsidRPr="00770944">
              <w:rPr>
                <w:rFonts w:ascii="Calibri" w:eastAsia="Consolas" w:hAnsi="Consolas" w:cs="Consolas"/>
                <w:caps w:val="0"/>
                <w:color w:val="000000" w:themeColor="text1"/>
                <w:sz w:val="24"/>
                <w:szCs w:val="22"/>
              </w:rPr>
              <w:t>Review_year</w:t>
            </w:r>
            <w:proofErr w:type="spellEnd"/>
            <w:r w:rsidR="00B46388" w:rsidRPr="00770944">
              <w:rPr>
                <w:rFonts w:ascii="Calibri" w:eastAsia="Consolas" w:hAnsi="Consolas" w:cs="Consolas"/>
                <w:caps w:val="0"/>
                <w:color w:val="000000" w:themeColor="text1"/>
                <w:sz w:val="24"/>
                <w:szCs w:val="22"/>
              </w:rPr>
              <w:t xml:space="preserve">) </w:t>
            </w:r>
            <w:r w:rsidR="00B46388">
              <w:rPr>
                <w:rFonts w:ascii="Calibri" w:eastAsia="Consolas" w:hAnsi="Consolas" w:cs="Consolas"/>
                <w:caps w:val="0"/>
                <w:color w:val="585858"/>
                <w:sz w:val="24"/>
                <w:szCs w:val="22"/>
              </w:rPr>
              <w:t xml:space="preserve">then </w:t>
            </w:r>
            <w:proofErr w:type="spellStart"/>
            <w:r w:rsidR="00B46388">
              <w:rPr>
                <w:rFonts w:ascii="Calibri" w:eastAsia="Consolas" w:hAnsi="Consolas" w:cs="Consolas"/>
                <w:caps w:val="0"/>
                <w:color w:val="585858"/>
                <w:sz w:val="24"/>
                <w:szCs w:val="22"/>
              </w:rPr>
              <w:t>Review_Date</w:t>
            </w:r>
            <w:proofErr w:type="spellEnd"/>
            <w:r w:rsidR="00B46388">
              <w:rPr>
                <w:rFonts w:ascii="Calibri" w:eastAsia="Consolas" w:hAnsi="Consolas" w:cs="Consolas"/>
                <w:caps w:val="0"/>
                <w:color w:val="585858"/>
                <w:sz w:val="24"/>
                <w:szCs w:val="22"/>
              </w:rPr>
              <w:t xml:space="preserve"> column converted to ordinal</w:t>
            </w:r>
            <w:r w:rsidR="00486F19">
              <w:rPr>
                <w:rFonts w:ascii="Calibri" w:eastAsia="Consolas" w:hAnsi="Consolas" w:cs="Consolas"/>
                <w:caps w:val="0"/>
                <w:color w:val="585858"/>
                <w:sz w:val="24"/>
                <w:szCs w:val="22"/>
              </w:rPr>
              <w:t>.</w:t>
            </w:r>
          </w:p>
          <w:p w14:paraId="629FCA82" w14:textId="77777777" w:rsidR="00B46388" w:rsidRDefault="00B46388" w:rsidP="00B46388">
            <w:pPr>
              <w:pStyle w:val="Heading3"/>
              <w:ind w:left="360"/>
              <w:outlineLvl w:val="2"/>
              <w:rPr>
                <w:rFonts w:ascii="Calibri" w:eastAsia="Consolas" w:hAnsi="Consolas" w:cs="Consolas"/>
                <w:caps w:val="0"/>
                <w:color w:val="585858"/>
                <w:sz w:val="24"/>
                <w:szCs w:val="22"/>
              </w:rPr>
            </w:pPr>
          </w:p>
          <w:p w14:paraId="2728C5FA" w14:textId="77777777" w:rsidR="00B46388" w:rsidRPr="00B46388" w:rsidRDefault="00B46388" w:rsidP="00B46388">
            <w:pPr>
              <w:pStyle w:val="Heading3"/>
              <w:numPr>
                <w:ilvl w:val="0"/>
                <w:numId w:val="15"/>
              </w:numPr>
              <w:outlineLvl w:val="2"/>
              <w:rPr>
                <w:rFonts w:ascii="Calibri" w:eastAsia="Consolas" w:hAnsi="Consolas" w:cs="Consolas"/>
                <w:caps w:val="0"/>
                <w:color w:val="008000"/>
                <w:sz w:val="24"/>
                <w:szCs w:val="22"/>
              </w:rPr>
            </w:pPr>
            <w:r w:rsidRPr="00B46388">
              <w:rPr>
                <w:color w:val="1D824C" w:themeColor="accent1"/>
                <w:sz w:val="26"/>
                <w:szCs w:val="26"/>
              </w:rPr>
              <w:t>Negative_Review</w:t>
            </w:r>
            <w:r>
              <w:rPr>
                <w:color w:val="1D824C" w:themeColor="accent1"/>
                <w:sz w:val="26"/>
                <w:szCs w:val="26"/>
              </w:rPr>
              <w:t xml:space="preserve">,  </w:t>
            </w:r>
            <w:r w:rsidRPr="00B46388">
              <w:rPr>
                <w:color w:val="1D824C" w:themeColor="accent1"/>
                <w:sz w:val="26"/>
                <w:szCs w:val="26"/>
              </w:rPr>
              <w:t>Positive_Review</w:t>
            </w:r>
          </w:p>
          <w:p w14:paraId="623FDF1C" w14:textId="77777777" w:rsidR="00B46388" w:rsidRDefault="00B46388" w:rsidP="00B46388">
            <w:pPr>
              <w:pStyle w:val="Heading3"/>
              <w:ind w:left="360"/>
              <w:outlineLvl w:val="2"/>
              <w:rPr>
                <w:rFonts w:ascii="Calibri" w:eastAsia="Consolas" w:hAnsi="Consolas" w:cs="Consolas"/>
                <w:caps w:val="0"/>
                <w:color w:val="585858"/>
                <w:sz w:val="24"/>
                <w:szCs w:val="22"/>
              </w:rPr>
            </w:pPr>
            <w:r w:rsidRPr="00B46388">
              <w:rPr>
                <w:rFonts w:ascii="Calibri" w:eastAsia="Consolas" w:hAnsi="Consolas" w:cs="Consolas"/>
                <w:caps w:val="0"/>
                <w:color w:val="585858"/>
                <w:sz w:val="24"/>
                <w:szCs w:val="22"/>
              </w:rPr>
              <w:t>Applied sentiment analysis to classify if the review positive or negative</w:t>
            </w:r>
            <w:r>
              <w:rPr>
                <w:rFonts w:ascii="Calibri" w:eastAsia="Consolas" w:hAnsi="Consolas" w:cs="Consolas"/>
                <w:caps w:val="0"/>
                <w:color w:val="585858"/>
                <w:sz w:val="24"/>
                <w:szCs w:val="22"/>
              </w:rPr>
              <w:t xml:space="preserve"> using </w:t>
            </w:r>
            <w:proofErr w:type="spellStart"/>
            <w:r>
              <w:rPr>
                <w:rFonts w:ascii="Calibri" w:eastAsia="Consolas" w:hAnsi="Consolas" w:cs="Consolas"/>
                <w:caps w:val="0"/>
                <w:color w:val="585858"/>
                <w:sz w:val="24"/>
                <w:szCs w:val="22"/>
              </w:rPr>
              <w:t>vader</w:t>
            </w:r>
            <w:proofErr w:type="spellEnd"/>
            <w:r w:rsidR="00486F19">
              <w:rPr>
                <w:rFonts w:ascii="Calibri" w:eastAsia="Consolas" w:hAnsi="Consolas" w:cs="Consolas"/>
                <w:caps w:val="0"/>
                <w:color w:val="585858"/>
                <w:sz w:val="24"/>
                <w:szCs w:val="22"/>
              </w:rPr>
              <w:t>.</w:t>
            </w:r>
          </w:p>
          <w:p w14:paraId="475F2677" w14:textId="77777777" w:rsidR="00B46388" w:rsidRDefault="00B46388" w:rsidP="00B46388">
            <w:pPr>
              <w:pStyle w:val="Heading3"/>
              <w:ind w:left="360"/>
              <w:outlineLvl w:val="2"/>
              <w:rPr>
                <w:rFonts w:ascii="Calibri" w:eastAsia="Consolas" w:hAnsi="Consolas" w:cs="Consolas"/>
                <w:caps w:val="0"/>
                <w:color w:val="585858"/>
                <w:sz w:val="24"/>
                <w:szCs w:val="22"/>
              </w:rPr>
            </w:pPr>
          </w:p>
          <w:p w14:paraId="28536F49" w14:textId="77777777" w:rsidR="00B46388" w:rsidRPr="00B46388" w:rsidRDefault="00B46388" w:rsidP="00B46388">
            <w:pPr>
              <w:pStyle w:val="Heading3"/>
              <w:numPr>
                <w:ilvl w:val="0"/>
                <w:numId w:val="15"/>
              </w:numPr>
              <w:outlineLvl w:val="2"/>
              <w:rPr>
                <w:rFonts w:ascii="Calibri" w:eastAsia="Consolas" w:hAnsi="Consolas" w:cs="Consolas"/>
                <w:caps w:val="0"/>
                <w:color w:val="008000"/>
                <w:sz w:val="24"/>
                <w:szCs w:val="22"/>
              </w:rPr>
            </w:pPr>
            <w:r w:rsidRPr="00B46388">
              <w:rPr>
                <w:color w:val="1D824C" w:themeColor="accent1"/>
                <w:sz w:val="26"/>
                <w:szCs w:val="26"/>
              </w:rPr>
              <w:t>Review_Total_Negative_Word_Counts</w:t>
            </w:r>
          </w:p>
          <w:p w14:paraId="23E10502" w14:textId="77777777" w:rsidR="00B46388" w:rsidRDefault="00B46388" w:rsidP="00B46388">
            <w:pPr>
              <w:pStyle w:val="Heading3"/>
              <w:ind w:left="360"/>
              <w:outlineLvl w:val="2"/>
              <w:rPr>
                <w:rFonts w:ascii="Calibri" w:eastAsia="Consolas" w:hAnsi="Consolas" w:cs="Consolas"/>
                <w:caps w:val="0"/>
                <w:color w:val="585858"/>
                <w:sz w:val="24"/>
                <w:szCs w:val="22"/>
              </w:rPr>
            </w:pPr>
            <w:r w:rsidRPr="00B46388">
              <w:rPr>
                <w:rFonts w:ascii="Calibri" w:eastAsia="Consolas" w:hAnsi="Consolas" w:cs="Consolas"/>
                <w:caps w:val="0"/>
                <w:color w:val="585858"/>
                <w:sz w:val="24"/>
                <w:szCs w:val="22"/>
              </w:rPr>
              <w:t xml:space="preserve">If the review already negative so it filled by the word count but if the review is </w:t>
            </w:r>
            <w:r>
              <w:rPr>
                <w:rFonts w:ascii="Calibri" w:eastAsia="Consolas" w:hAnsi="Consolas" w:cs="Consolas"/>
                <w:caps w:val="0"/>
                <w:color w:val="585858"/>
                <w:sz w:val="24"/>
                <w:szCs w:val="22"/>
              </w:rPr>
              <w:t>positive</w:t>
            </w:r>
            <w:r w:rsidRPr="00B46388">
              <w:rPr>
                <w:rFonts w:ascii="Calibri" w:eastAsia="Consolas" w:hAnsi="Consolas" w:cs="Consolas"/>
                <w:caps w:val="0"/>
                <w:color w:val="585858"/>
                <w:sz w:val="24"/>
                <w:szCs w:val="22"/>
              </w:rPr>
              <w:t xml:space="preserve"> so it filled by zero</w:t>
            </w:r>
            <w:r w:rsidR="00486F19">
              <w:rPr>
                <w:rFonts w:ascii="Calibri" w:eastAsia="Consolas" w:hAnsi="Consolas" w:cs="Consolas"/>
                <w:caps w:val="0"/>
                <w:color w:val="585858"/>
                <w:sz w:val="24"/>
                <w:szCs w:val="22"/>
              </w:rPr>
              <w:t>.</w:t>
            </w:r>
          </w:p>
          <w:p w14:paraId="0A89EE21" w14:textId="77777777" w:rsidR="00B46388" w:rsidRDefault="00B46388" w:rsidP="00B46388">
            <w:pPr>
              <w:pStyle w:val="Heading3"/>
              <w:ind w:left="360"/>
              <w:outlineLvl w:val="2"/>
              <w:rPr>
                <w:rFonts w:ascii="Calibri" w:eastAsia="Consolas" w:hAnsi="Consolas" w:cs="Consolas"/>
                <w:caps w:val="0"/>
                <w:color w:val="585858"/>
                <w:sz w:val="24"/>
                <w:szCs w:val="22"/>
              </w:rPr>
            </w:pPr>
          </w:p>
          <w:p w14:paraId="688117A4" w14:textId="77777777" w:rsidR="00B46388" w:rsidRPr="00B46388" w:rsidRDefault="00B46388" w:rsidP="00B46388">
            <w:pPr>
              <w:pStyle w:val="Heading3"/>
              <w:numPr>
                <w:ilvl w:val="0"/>
                <w:numId w:val="15"/>
              </w:numPr>
              <w:outlineLvl w:val="2"/>
              <w:rPr>
                <w:color w:val="1D824C" w:themeColor="accent1"/>
                <w:sz w:val="26"/>
                <w:szCs w:val="26"/>
              </w:rPr>
            </w:pPr>
            <w:r w:rsidRPr="00B46388">
              <w:rPr>
                <w:color w:val="1D824C" w:themeColor="accent1"/>
                <w:sz w:val="26"/>
                <w:szCs w:val="26"/>
              </w:rPr>
              <w:t>Review_Total_Positive_Word_Counts</w:t>
            </w:r>
          </w:p>
          <w:p w14:paraId="3B74DC80" w14:textId="77777777" w:rsidR="00B46388" w:rsidRDefault="00B46388" w:rsidP="00B46388">
            <w:pPr>
              <w:pStyle w:val="Heading3"/>
              <w:ind w:left="360"/>
              <w:outlineLvl w:val="2"/>
              <w:rPr>
                <w:rFonts w:ascii="Calibri" w:eastAsia="Consolas" w:hAnsi="Consolas" w:cs="Consolas"/>
                <w:caps w:val="0"/>
                <w:color w:val="585858"/>
                <w:sz w:val="24"/>
                <w:szCs w:val="22"/>
              </w:rPr>
            </w:pPr>
            <w:r w:rsidRPr="00B46388">
              <w:rPr>
                <w:rFonts w:ascii="Calibri" w:eastAsia="Consolas" w:hAnsi="Consolas" w:cs="Consolas"/>
                <w:caps w:val="0"/>
                <w:color w:val="585858"/>
                <w:sz w:val="24"/>
                <w:szCs w:val="22"/>
              </w:rPr>
              <w:t xml:space="preserve">If the review already </w:t>
            </w:r>
            <w:r>
              <w:rPr>
                <w:rFonts w:ascii="Calibri" w:eastAsia="Consolas" w:hAnsi="Consolas" w:cs="Consolas"/>
                <w:caps w:val="0"/>
                <w:color w:val="585858"/>
                <w:sz w:val="24"/>
                <w:szCs w:val="22"/>
              </w:rPr>
              <w:t>positive</w:t>
            </w:r>
            <w:r w:rsidRPr="00B46388">
              <w:rPr>
                <w:rFonts w:ascii="Calibri" w:eastAsia="Consolas" w:hAnsi="Consolas" w:cs="Consolas"/>
                <w:caps w:val="0"/>
                <w:color w:val="585858"/>
                <w:sz w:val="24"/>
                <w:szCs w:val="22"/>
              </w:rPr>
              <w:t xml:space="preserve"> so it filled by the word count but if the review is negative so it filled by zero</w:t>
            </w:r>
            <w:r w:rsidR="00486F19">
              <w:rPr>
                <w:rFonts w:ascii="Calibri" w:eastAsia="Consolas" w:hAnsi="Consolas" w:cs="Consolas"/>
                <w:caps w:val="0"/>
                <w:color w:val="585858"/>
                <w:sz w:val="24"/>
                <w:szCs w:val="22"/>
              </w:rPr>
              <w:t>.</w:t>
            </w:r>
          </w:p>
          <w:p w14:paraId="641DB408" w14:textId="77777777" w:rsidR="00B46388" w:rsidRDefault="00B46388" w:rsidP="00B46388">
            <w:pPr>
              <w:pStyle w:val="Heading3"/>
              <w:outlineLvl w:val="2"/>
              <w:rPr>
                <w:rFonts w:ascii="Calibri" w:eastAsia="Consolas" w:hAnsi="Consolas" w:cs="Consolas"/>
                <w:caps w:val="0"/>
                <w:color w:val="008000"/>
                <w:sz w:val="24"/>
                <w:szCs w:val="22"/>
              </w:rPr>
            </w:pPr>
          </w:p>
          <w:p w14:paraId="629071F1" w14:textId="77777777" w:rsidR="00B46388" w:rsidRPr="00B46388" w:rsidRDefault="00B46388" w:rsidP="00B46388">
            <w:pPr>
              <w:pStyle w:val="Heading3"/>
              <w:numPr>
                <w:ilvl w:val="0"/>
                <w:numId w:val="15"/>
              </w:numPr>
              <w:outlineLvl w:val="2"/>
              <w:rPr>
                <w:rFonts w:ascii="Calibri" w:eastAsia="Consolas" w:hAnsi="Consolas" w:cs="Consolas"/>
                <w:caps w:val="0"/>
                <w:color w:val="008000"/>
                <w:sz w:val="24"/>
                <w:szCs w:val="22"/>
              </w:rPr>
            </w:pPr>
            <w:r w:rsidRPr="00B46388">
              <w:rPr>
                <w:color w:val="1D824C" w:themeColor="accent1"/>
                <w:sz w:val="26"/>
                <w:szCs w:val="26"/>
              </w:rPr>
              <w:t>Tags</w:t>
            </w:r>
          </w:p>
          <w:p w14:paraId="5A701EFD" w14:textId="77777777" w:rsidR="00B46388" w:rsidRDefault="00B46388" w:rsidP="00B46388">
            <w:pPr>
              <w:pStyle w:val="Heading3"/>
              <w:ind w:left="360"/>
              <w:outlineLvl w:val="2"/>
              <w:rPr>
                <w:rFonts w:ascii="Calibri" w:eastAsia="Consolas" w:hAnsi="Consolas" w:cs="Consolas"/>
                <w:caps w:val="0"/>
                <w:color w:val="008000"/>
                <w:sz w:val="24"/>
                <w:szCs w:val="22"/>
              </w:rPr>
            </w:pPr>
            <w:r>
              <w:rPr>
                <w:rFonts w:ascii="Calibri" w:eastAsia="Consolas" w:hAnsi="Consolas" w:cs="Consolas"/>
                <w:caps w:val="0"/>
                <w:color w:val="585858"/>
                <w:sz w:val="24"/>
                <w:szCs w:val="22"/>
              </w:rPr>
              <w:t>I</w:t>
            </w:r>
            <w:r w:rsidRPr="00B46388">
              <w:rPr>
                <w:rFonts w:ascii="Calibri" w:eastAsia="Consolas" w:hAnsi="Consolas" w:cs="Consolas"/>
                <w:caps w:val="0"/>
                <w:color w:val="585858"/>
                <w:sz w:val="24"/>
                <w:szCs w:val="22"/>
              </w:rPr>
              <w:t xml:space="preserve">t </w:t>
            </w:r>
            <w:r>
              <w:rPr>
                <w:rFonts w:ascii="Calibri" w:eastAsia="Consolas" w:hAnsi="Consolas" w:cs="Consolas"/>
                <w:caps w:val="0"/>
                <w:color w:val="585858"/>
                <w:sz w:val="24"/>
                <w:szCs w:val="22"/>
              </w:rPr>
              <w:t>was divided into multiple columns</w:t>
            </w:r>
            <w:r w:rsidR="0025572C">
              <w:rPr>
                <w:rFonts w:ascii="Calibri" w:eastAsia="Consolas" w:hAnsi="Consolas" w:cs="Consolas"/>
                <w:caps w:val="0"/>
                <w:color w:val="585858"/>
                <w:sz w:val="24"/>
                <w:szCs w:val="22"/>
              </w:rPr>
              <w:t xml:space="preserve"> </w:t>
            </w:r>
            <w:r w:rsidR="0025572C" w:rsidRPr="00770944">
              <w:rPr>
                <w:rFonts w:ascii="Calibri" w:eastAsia="Consolas" w:hAnsi="Consolas" w:cs="Consolas"/>
                <w:caps w:val="0"/>
                <w:color w:val="000000" w:themeColor="text1"/>
                <w:sz w:val="24"/>
                <w:szCs w:val="22"/>
              </w:rPr>
              <w:t>(</w:t>
            </w:r>
            <w:proofErr w:type="spellStart"/>
            <w:r w:rsidR="0025572C" w:rsidRPr="00770944">
              <w:rPr>
                <w:rFonts w:ascii="Calibri" w:eastAsia="Consolas" w:hAnsi="Consolas" w:cs="Consolas"/>
                <w:caps w:val="0"/>
                <w:color w:val="000000" w:themeColor="text1"/>
                <w:sz w:val="24"/>
                <w:szCs w:val="22"/>
              </w:rPr>
              <w:t>type_of_trip</w:t>
            </w:r>
            <w:proofErr w:type="spellEnd"/>
            <w:r w:rsidR="0025572C" w:rsidRPr="00770944">
              <w:rPr>
                <w:rFonts w:ascii="Calibri" w:eastAsia="Consolas" w:hAnsi="Consolas" w:cs="Consolas"/>
                <w:caps w:val="0"/>
                <w:color w:val="000000" w:themeColor="text1"/>
                <w:sz w:val="24"/>
                <w:szCs w:val="22"/>
              </w:rPr>
              <w:t xml:space="preserve">, </w:t>
            </w:r>
            <w:proofErr w:type="spellStart"/>
            <w:r w:rsidR="0025572C" w:rsidRPr="00770944">
              <w:rPr>
                <w:rFonts w:ascii="Calibri" w:eastAsia="Consolas" w:hAnsi="Consolas" w:cs="Consolas"/>
                <w:caps w:val="0"/>
                <w:color w:val="000000" w:themeColor="text1"/>
                <w:sz w:val="24"/>
                <w:szCs w:val="22"/>
              </w:rPr>
              <w:t>with_a_pet</w:t>
            </w:r>
            <w:proofErr w:type="spellEnd"/>
            <w:r w:rsidR="0025572C" w:rsidRPr="00770944">
              <w:rPr>
                <w:rFonts w:ascii="Calibri" w:eastAsia="Consolas" w:hAnsi="Consolas" w:cs="Consolas"/>
                <w:caps w:val="0"/>
                <w:color w:val="000000" w:themeColor="text1"/>
                <w:sz w:val="24"/>
                <w:szCs w:val="22"/>
              </w:rPr>
              <w:t xml:space="preserve">, people, </w:t>
            </w:r>
            <w:proofErr w:type="spellStart"/>
            <w:r w:rsidR="0025572C" w:rsidRPr="00770944">
              <w:rPr>
                <w:rFonts w:ascii="Calibri" w:eastAsia="Consolas" w:hAnsi="Consolas" w:cs="Consolas"/>
                <w:caps w:val="0"/>
                <w:color w:val="000000" w:themeColor="text1"/>
                <w:sz w:val="24"/>
                <w:szCs w:val="22"/>
              </w:rPr>
              <w:t>Room_Type</w:t>
            </w:r>
            <w:proofErr w:type="spellEnd"/>
            <w:r w:rsidR="0025572C" w:rsidRPr="00770944">
              <w:rPr>
                <w:rFonts w:ascii="Calibri" w:eastAsia="Consolas" w:hAnsi="Consolas" w:cs="Consolas"/>
                <w:caps w:val="0"/>
                <w:color w:val="000000" w:themeColor="text1"/>
                <w:sz w:val="24"/>
                <w:szCs w:val="22"/>
              </w:rPr>
              <w:t xml:space="preserve">, nights, </w:t>
            </w:r>
            <w:proofErr w:type="spellStart"/>
            <w:r w:rsidR="0025572C" w:rsidRPr="00770944">
              <w:rPr>
                <w:rFonts w:ascii="Calibri" w:eastAsia="Consolas" w:hAnsi="Consolas" w:cs="Consolas"/>
                <w:caps w:val="0"/>
                <w:color w:val="000000" w:themeColor="text1"/>
                <w:sz w:val="24"/>
                <w:szCs w:val="22"/>
              </w:rPr>
              <w:t>submitted_from_mobile</w:t>
            </w:r>
            <w:proofErr w:type="spellEnd"/>
            <w:r w:rsidR="0025572C" w:rsidRPr="00770944">
              <w:rPr>
                <w:rFonts w:ascii="Calibri" w:eastAsia="Consolas" w:hAnsi="Consolas" w:cs="Consolas"/>
                <w:caps w:val="0"/>
                <w:color w:val="000000" w:themeColor="text1"/>
                <w:sz w:val="24"/>
                <w:szCs w:val="22"/>
              </w:rPr>
              <w:t>)</w:t>
            </w:r>
            <w:r w:rsidR="00486F19" w:rsidRPr="00770944">
              <w:rPr>
                <w:rFonts w:ascii="Calibri" w:eastAsia="Consolas" w:hAnsi="Consolas" w:cs="Consolas"/>
                <w:caps w:val="0"/>
                <w:color w:val="000000" w:themeColor="text1"/>
                <w:sz w:val="24"/>
                <w:szCs w:val="22"/>
              </w:rPr>
              <w:t>.</w:t>
            </w:r>
          </w:p>
          <w:p w14:paraId="1A61B418" w14:textId="77777777" w:rsidR="0025572C" w:rsidRDefault="0025572C" w:rsidP="00B46388">
            <w:pPr>
              <w:pStyle w:val="Heading3"/>
              <w:ind w:left="360"/>
              <w:outlineLvl w:val="2"/>
              <w:rPr>
                <w:rFonts w:ascii="Calibri" w:eastAsia="Consolas" w:hAnsi="Consolas" w:cs="Consolas"/>
                <w:caps w:val="0"/>
                <w:color w:val="008000"/>
                <w:sz w:val="24"/>
                <w:szCs w:val="22"/>
                <w:rtl/>
              </w:rPr>
            </w:pPr>
          </w:p>
          <w:p w14:paraId="3146AA93" w14:textId="77777777" w:rsidR="0025572C" w:rsidRPr="0025572C" w:rsidRDefault="0025572C" w:rsidP="0025572C">
            <w:pPr>
              <w:pStyle w:val="Heading3"/>
              <w:numPr>
                <w:ilvl w:val="0"/>
                <w:numId w:val="15"/>
              </w:numPr>
              <w:outlineLvl w:val="2"/>
              <w:rPr>
                <w:color w:val="1D824C" w:themeColor="accent1"/>
                <w:sz w:val="26"/>
                <w:szCs w:val="26"/>
              </w:rPr>
            </w:pPr>
            <w:r w:rsidRPr="0025572C">
              <w:rPr>
                <w:color w:val="1D824C" w:themeColor="accent1"/>
                <w:sz w:val="26"/>
                <w:szCs w:val="26"/>
              </w:rPr>
              <w:t>days_since_review</w:t>
            </w:r>
          </w:p>
          <w:p w14:paraId="7F0AA988" w14:textId="77777777" w:rsidR="0025572C" w:rsidRDefault="0025572C" w:rsidP="0025572C">
            <w:pPr>
              <w:pStyle w:val="Heading3"/>
              <w:ind w:left="360"/>
              <w:outlineLvl w:val="2"/>
              <w:rPr>
                <w:rFonts w:ascii="Calibri" w:eastAsia="Consolas" w:hAnsi="Consolas" w:cs="Consolas"/>
                <w:caps w:val="0"/>
                <w:color w:val="585858"/>
                <w:sz w:val="24"/>
                <w:szCs w:val="22"/>
              </w:rPr>
            </w:pPr>
            <w:r w:rsidRPr="0025572C">
              <w:rPr>
                <w:rFonts w:ascii="Calibri" w:eastAsia="Consolas" w:hAnsi="Consolas" w:cs="Consolas"/>
                <w:caps w:val="0"/>
                <w:color w:val="585858"/>
                <w:sz w:val="24"/>
                <w:szCs w:val="22"/>
              </w:rPr>
              <w:t>it contains days or day word</w:t>
            </w:r>
            <w:r>
              <w:rPr>
                <w:rFonts w:ascii="Calibri" w:eastAsia="Consolas" w:hAnsi="Consolas" w:cs="Consolas"/>
                <w:caps w:val="0"/>
                <w:color w:val="008000"/>
                <w:sz w:val="24"/>
                <w:szCs w:val="22"/>
              </w:rPr>
              <w:t xml:space="preserve"> </w:t>
            </w:r>
            <w:r w:rsidRPr="0025572C">
              <w:rPr>
                <w:rFonts w:ascii="Calibri" w:eastAsia="Consolas" w:hAnsi="Consolas" w:cs="Consolas"/>
                <w:caps w:val="0"/>
                <w:color w:val="585858"/>
                <w:sz w:val="24"/>
                <w:szCs w:val="22"/>
              </w:rPr>
              <w:t xml:space="preserve">after the number and both </w:t>
            </w:r>
            <w:r>
              <w:rPr>
                <w:rFonts w:ascii="Calibri" w:eastAsia="Consolas" w:hAnsi="Consolas" w:cs="Consolas"/>
                <w:caps w:val="0"/>
                <w:color w:val="585858"/>
                <w:sz w:val="24"/>
                <w:szCs w:val="22"/>
              </w:rPr>
              <w:t>have been</w:t>
            </w:r>
            <w:r w:rsidRPr="0025572C">
              <w:rPr>
                <w:rFonts w:ascii="Calibri" w:eastAsia="Consolas" w:hAnsi="Consolas" w:cs="Consolas"/>
                <w:caps w:val="0"/>
                <w:color w:val="585858"/>
                <w:sz w:val="24"/>
                <w:szCs w:val="22"/>
              </w:rPr>
              <w:t xml:space="preserve"> removed</w:t>
            </w:r>
            <w:r w:rsidR="00486F19">
              <w:rPr>
                <w:rFonts w:ascii="Calibri" w:eastAsia="Consolas" w:hAnsi="Consolas" w:cs="Consolas"/>
                <w:caps w:val="0"/>
                <w:color w:val="585858"/>
                <w:sz w:val="24"/>
                <w:szCs w:val="22"/>
              </w:rPr>
              <w:t>.</w:t>
            </w:r>
          </w:p>
          <w:p w14:paraId="5716C855" w14:textId="77777777" w:rsidR="0025572C" w:rsidRDefault="0025572C" w:rsidP="0025572C">
            <w:pPr>
              <w:pStyle w:val="Heading3"/>
              <w:ind w:left="360"/>
              <w:outlineLvl w:val="2"/>
              <w:rPr>
                <w:rFonts w:ascii="Calibri" w:eastAsia="Consolas" w:hAnsi="Consolas" w:cs="Consolas"/>
                <w:caps w:val="0"/>
                <w:color w:val="008000"/>
                <w:sz w:val="24"/>
                <w:szCs w:val="22"/>
              </w:rPr>
            </w:pPr>
          </w:p>
          <w:p w14:paraId="20103D85" w14:textId="77777777" w:rsidR="0025572C" w:rsidRPr="0025572C" w:rsidRDefault="0025572C" w:rsidP="0025572C">
            <w:pPr>
              <w:pStyle w:val="Heading3"/>
              <w:numPr>
                <w:ilvl w:val="0"/>
                <w:numId w:val="15"/>
              </w:numPr>
              <w:outlineLvl w:val="2"/>
              <w:rPr>
                <w:color w:val="1D824C" w:themeColor="accent1"/>
                <w:sz w:val="26"/>
                <w:szCs w:val="26"/>
              </w:rPr>
            </w:pPr>
            <w:r w:rsidRPr="0025572C">
              <w:rPr>
                <w:color w:val="1D824C" w:themeColor="accent1"/>
                <w:sz w:val="26"/>
                <w:szCs w:val="26"/>
              </w:rPr>
              <w:t>Lat, lng</w:t>
            </w:r>
          </w:p>
          <w:p w14:paraId="2A14EC96" w14:textId="77777777" w:rsidR="0025572C" w:rsidRDefault="0025572C" w:rsidP="0025572C">
            <w:pPr>
              <w:pStyle w:val="Heading3"/>
              <w:ind w:left="360"/>
              <w:outlineLvl w:val="2"/>
              <w:rPr>
                <w:rFonts w:ascii="Calibri" w:eastAsia="Consolas" w:hAnsi="Consolas" w:cs="Consolas"/>
                <w:caps w:val="0"/>
                <w:color w:val="585858"/>
                <w:sz w:val="24"/>
                <w:szCs w:val="22"/>
              </w:rPr>
            </w:pPr>
            <w:r w:rsidRPr="0025572C">
              <w:rPr>
                <w:rFonts w:ascii="Calibri" w:eastAsia="Consolas" w:hAnsi="Consolas" w:cs="Consolas"/>
                <w:caps w:val="0"/>
                <w:color w:val="585858"/>
                <w:sz w:val="24"/>
                <w:szCs w:val="22"/>
              </w:rPr>
              <w:t>Both contains null data and filled with average</w:t>
            </w:r>
            <w:r w:rsidR="00486F19">
              <w:rPr>
                <w:rFonts w:ascii="Calibri" w:eastAsia="Consolas" w:hAnsi="Consolas" w:cs="Consolas"/>
                <w:caps w:val="0"/>
                <w:color w:val="585858"/>
                <w:sz w:val="24"/>
                <w:szCs w:val="22"/>
              </w:rPr>
              <w:t>.</w:t>
            </w:r>
          </w:p>
          <w:p w14:paraId="7FC50517" w14:textId="77777777" w:rsidR="0025572C" w:rsidRDefault="0025572C" w:rsidP="0025572C">
            <w:pPr>
              <w:pStyle w:val="Heading3"/>
              <w:ind w:left="360"/>
              <w:outlineLvl w:val="2"/>
              <w:rPr>
                <w:rFonts w:ascii="Calibri" w:eastAsia="Consolas" w:hAnsi="Consolas" w:cs="Consolas"/>
                <w:caps w:val="0"/>
                <w:color w:val="585858"/>
                <w:sz w:val="24"/>
                <w:szCs w:val="22"/>
              </w:rPr>
            </w:pPr>
          </w:p>
          <w:p w14:paraId="446131F3" w14:textId="77777777" w:rsidR="0025572C" w:rsidRPr="00486F19" w:rsidRDefault="0025572C" w:rsidP="0025572C">
            <w:pPr>
              <w:pStyle w:val="Heading3"/>
              <w:numPr>
                <w:ilvl w:val="0"/>
                <w:numId w:val="15"/>
              </w:numPr>
              <w:outlineLvl w:val="2"/>
              <w:rPr>
                <w:rFonts w:ascii="Calibri" w:eastAsia="Consolas" w:hAnsi="Consolas" w:cs="Consolas"/>
                <w:caps w:val="0"/>
                <w:color w:val="008000"/>
                <w:sz w:val="24"/>
                <w:szCs w:val="22"/>
              </w:rPr>
            </w:pPr>
            <w:r w:rsidRPr="0025572C">
              <w:rPr>
                <w:color w:val="1D824C" w:themeColor="accent1"/>
                <w:sz w:val="26"/>
                <w:szCs w:val="26"/>
              </w:rPr>
              <w:t>Label encoding</w:t>
            </w:r>
            <w:r w:rsidR="00486F19">
              <w:rPr>
                <w:color w:val="1D824C" w:themeColor="accent1"/>
                <w:sz w:val="26"/>
                <w:szCs w:val="26"/>
              </w:rPr>
              <w:t xml:space="preserve"> </w:t>
            </w:r>
            <w:r w:rsidR="00486F19" w:rsidRPr="00486F19">
              <w:rPr>
                <w:rFonts w:ascii="Calibri" w:eastAsia="Consolas" w:hAnsi="Consolas" w:cs="Consolas"/>
                <w:caps w:val="0"/>
                <w:color w:val="008000"/>
                <w:sz w:val="24"/>
                <w:szCs w:val="22"/>
              </w:rPr>
              <w:t>(</w:t>
            </w:r>
            <w:proofErr w:type="spellStart"/>
            <w:r w:rsidR="00486F19" w:rsidRPr="00486F19">
              <w:rPr>
                <w:rFonts w:ascii="Calibri" w:eastAsia="Consolas" w:hAnsi="Consolas" w:cs="Consolas"/>
                <w:caps w:val="0"/>
                <w:color w:val="008000"/>
                <w:sz w:val="24"/>
                <w:szCs w:val="22"/>
              </w:rPr>
              <w:t>LabelEncoder</w:t>
            </w:r>
            <w:proofErr w:type="spellEnd"/>
            <w:r w:rsidR="00486F19" w:rsidRPr="00486F19">
              <w:rPr>
                <w:rFonts w:ascii="Calibri" w:eastAsia="Consolas" w:hAnsi="Consolas" w:cs="Consolas"/>
                <w:caps w:val="0"/>
                <w:color w:val="008000"/>
                <w:sz w:val="24"/>
                <w:szCs w:val="22"/>
              </w:rPr>
              <w:t xml:space="preserve"> model)</w:t>
            </w:r>
          </w:p>
          <w:p w14:paraId="5FC61503" w14:textId="77777777" w:rsidR="0025572C" w:rsidRDefault="0025572C" w:rsidP="0025572C">
            <w:pPr>
              <w:pStyle w:val="Heading3"/>
              <w:ind w:left="360"/>
              <w:outlineLvl w:val="2"/>
              <w:rPr>
                <w:rFonts w:ascii="Calibri" w:eastAsia="Consolas" w:hAnsi="Consolas" w:cs="Consolas"/>
                <w:caps w:val="0"/>
                <w:color w:val="585858"/>
                <w:sz w:val="24"/>
                <w:szCs w:val="22"/>
              </w:rPr>
            </w:pPr>
            <w:r w:rsidRPr="0025572C">
              <w:rPr>
                <w:color w:val="000000" w:themeColor="text1"/>
                <w:sz w:val="26"/>
                <w:szCs w:val="26"/>
              </w:rPr>
              <w:t>DEFINITIOn:</w:t>
            </w:r>
            <w:r>
              <w:rPr>
                <w:color w:val="000000" w:themeColor="text1"/>
                <w:sz w:val="26"/>
                <w:szCs w:val="26"/>
              </w:rPr>
              <w:t xml:space="preserve"> </w:t>
            </w:r>
            <w:r w:rsidRPr="0025572C">
              <w:rPr>
                <w:rFonts w:ascii="Calibri" w:eastAsia="Consolas" w:hAnsi="Consolas" w:cs="Consolas"/>
                <w:caps w:val="0"/>
                <w:color w:val="585858"/>
                <w:sz w:val="24"/>
                <w:szCs w:val="22"/>
              </w:rPr>
              <w:t>is a popular encoding technique for handling categorical variables. In this technique, each label is assigned a unique integer based on alphabetical ordering</w:t>
            </w:r>
            <w:r w:rsidR="00486F19">
              <w:rPr>
                <w:rFonts w:ascii="Calibri" w:eastAsia="Consolas" w:hAnsi="Consolas" w:cs="Consolas"/>
                <w:caps w:val="0"/>
                <w:color w:val="585858"/>
                <w:sz w:val="24"/>
                <w:szCs w:val="22"/>
              </w:rPr>
              <w:t>.</w:t>
            </w:r>
          </w:p>
          <w:p w14:paraId="4D20F6D8" w14:textId="77777777" w:rsidR="00486F19" w:rsidRDefault="00486F19" w:rsidP="0025572C">
            <w:pPr>
              <w:pStyle w:val="Heading3"/>
              <w:ind w:left="360"/>
              <w:outlineLvl w:val="2"/>
              <w:rPr>
                <w:rFonts w:ascii="Calibri" w:eastAsia="Consolas" w:hAnsi="Consolas" w:cs="Consolas"/>
                <w:caps w:val="0"/>
                <w:color w:val="585858"/>
                <w:sz w:val="24"/>
                <w:szCs w:val="22"/>
              </w:rPr>
            </w:pPr>
          </w:p>
          <w:p w14:paraId="04AAA5BF" w14:textId="77777777" w:rsidR="00486F19" w:rsidRDefault="00486F19" w:rsidP="0025572C">
            <w:pPr>
              <w:pStyle w:val="Heading3"/>
              <w:ind w:left="360"/>
              <w:outlineLvl w:val="2"/>
              <w:rPr>
                <w:rFonts w:ascii="Calibri" w:eastAsia="Consolas" w:hAnsi="Consolas" w:cs="Consolas"/>
                <w:caps w:val="0"/>
                <w:color w:val="000000" w:themeColor="text1"/>
                <w:sz w:val="24"/>
                <w:szCs w:val="22"/>
              </w:rPr>
            </w:pPr>
            <w:r w:rsidRPr="00486F19">
              <w:rPr>
                <w:rFonts w:ascii="Calibri" w:eastAsia="Consolas" w:hAnsi="Consolas" w:cs="Consolas"/>
                <w:caps w:val="0"/>
                <w:color w:val="585858"/>
                <w:sz w:val="24"/>
                <w:szCs w:val="22"/>
              </w:rPr>
              <w:t>A</w:t>
            </w:r>
            <w:r>
              <w:rPr>
                <w:rFonts w:ascii="Calibri" w:eastAsia="Consolas" w:hAnsi="Consolas" w:cs="Consolas"/>
                <w:caps w:val="0"/>
                <w:color w:val="585858"/>
                <w:sz w:val="24"/>
                <w:szCs w:val="22"/>
              </w:rPr>
              <w:t xml:space="preserve">pplied on </w:t>
            </w:r>
            <w:r w:rsidRPr="00770944">
              <w:rPr>
                <w:rFonts w:ascii="Calibri" w:eastAsia="Consolas" w:hAnsi="Consolas" w:cs="Consolas"/>
                <w:caps w:val="0"/>
                <w:color w:val="000000" w:themeColor="text1"/>
                <w:sz w:val="24"/>
                <w:szCs w:val="22"/>
              </w:rPr>
              <w:t>(</w:t>
            </w:r>
            <w:proofErr w:type="spellStart"/>
            <w:r w:rsidRPr="00770944">
              <w:rPr>
                <w:rFonts w:ascii="Calibri" w:eastAsia="Consolas" w:hAnsi="Consolas" w:cs="Consolas"/>
                <w:caps w:val="0"/>
                <w:color w:val="000000" w:themeColor="text1"/>
                <w:sz w:val="24"/>
                <w:szCs w:val="22"/>
              </w:rPr>
              <w:t>Hotel_Name</w:t>
            </w:r>
            <w:proofErr w:type="spellEnd"/>
            <w:r w:rsidRPr="00770944">
              <w:rPr>
                <w:rFonts w:ascii="Calibri" w:eastAsia="Consolas" w:hAnsi="Consolas" w:cs="Consolas"/>
                <w:caps w:val="0"/>
                <w:color w:val="000000" w:themeColor="text1"/>
                <w:sz w:val="24"/>
                <w:szCs w:val="22"/>
              </w:rPr>
              <w:t xml:space="preserve">, </w:t>
            </w:r>
            <w:proofErr w:type="spellStart"/>
            <w:r w:rsidRPr="00770944">
              <w:rPr>
                <w:rFonts w:ascii="Calibri" w:eastAsia="Consolas" w:hAnsi="Consolas" w:cs="Consolas"/>
                <w:caps w:val="0"/>
                <w:color w:val="000000" w:themeColor="text1"/>
                <w:sz w:val="24"/>
                <w:szCs w:val="22"/>
              </w:rPr>
              <w:t>Reviewer_Nationality</w:t>
            </w:r>
            <w:proofErr w:type="spellEnd"/>
            <w:r w:rsidRPr="00770944">
              <w:rPr>
                <w:rFonts w:ascii="Calibri" w:eastAsia="Consolas" w:hAnsi="Consolas" w:cs="Consolas"/>
                <w:caps w:val="0"/>
                <w:color w:val="000000" w:themeColor="text1"/>
                <w:sz w:val="24"/>
                <w:szCs w:val="22"/>
              </w:rPr>
              <w:t xml:space="preserve">, </w:t>
            </w:r>
            <w:proofErr w:type="spellStart"/>
            <w:r w:rsidRPr="00770944">
              <w:rPr>
                <w:rFonts w:ascii="Calibri" w:eastAsia="Consolas" w:hAnsi="Consolas" w:cs="Consolas"/>
                <w:caps w:val="0"/>
                <w:color w:val="000000" w:themeColor="text1"/>
                <w:sz w:val="24"/>
                <w:szCs w:val="22"/>
              </w:rPr>
              <w:t>type_of_trip</w:t>
            </w:r>
            <w:proofErr w:type="spellEnd"/>
            <w:r w:rsidRPr="00770944">
              <w:rPr>
                <w:rFonts w:ascii="Calibri" w:eastAsia="Consolas" w:hAnsi="Consolas" w:cs="Consolas"/>
                <w:caps w:val="0"/>
                <w:color w:val="000000" w:themeColor="text1"/>
                <w:sz w:val="24"/>
                <w:szCs w:val="22"/>
              </w:rPr>
              <w:t xml:space="preserve">, people, </w:t>
            </w:r>
            <w:proofErr w:type="spellStart"/>
            <w:r w:rsidRPr="00770944">
              <w:rPr>
                <w:rFonts w:ascii="Calibri" w:eastAsia="Consolas" w:hAnsi="Consolas" w:cs="Consolas"/>
                <w:caps w:val="0"/>
                <w:color w:val="000000" w:themeColor="text1"/>
                <w:sz w:val="24"/>
                <w:szCs w:val="22"/>
              </w:rPr>
              <w:t>hotel_country</w:t>
            </w:r>
            <w:proofErr w:type="spellEnd"/>
            <w:r w:rsidRPr="00770944">
              <w:rPr>
                <w:rFonts w:ascii="Calibri" w:eastAsia="Consolas" w:hAnsi="Consolas" w:cs="Consolas"/>
                <w:caps w:val="0"/>
                <w:color w:val="000000" w:themeColor="text1"/>
                <w:sz w:val="24"/>
                <w:szCs w:val="22"/>
              </w:rPr>
              <w:t xml:space="preserve">, </w:t>
            </w:r>
            <w:proofErr w:type="spellStart"/>
            <w:r w:rsidRPr="00770944">
              <w:rPr>
                <w:rFonts w:ascii="Calibri" w:eastAsia="Consolas" w:hAnsi="Consolas" w:cs="Consolas"/>
                <w:caps w:val="0"/>
                <w:color w:val="000000" w:themeColor="text1"/>
                <w:sz w:val="24"/>
                <w:szCs w:val="22"/>
              </w:rPr>
              <w:t>hotel_city</w:t>
            </w:r>
            <w:proofErr w:type="spellEnd"/>
            <w:r w:rsidRPr="00770944">
              <w:rPr>
                <w:rFonts w:ascii="Calibri" w:eastAsia="Consolas" w:hAnsi="Consolas" w:cs="Consolas"/>
                <w:caps w:val="0"/>
                <w:color w:val="000000" w:themeColor="text1"/>
                <w:sz w:val="24"/>
                <w:szCs w:val="22"/>
              </w:rPr>
              <w:t>).</w:t>
            </w:r>
          </w:p>
          <w:p w14:paraId="43BD5268" w14:textId="4ABB0B7A" w:rsidR="00C1340C" w:rsidRDefault="00C1340C" w:rsidP="0025572C">
            <w:pPr>
              <w:pStyle w:val="Heading3"/>
              <w:ind w:left="360"/>
              <w:outlineLvl w:val="2"/>
              <w:rPr>
                <w:rFonts w:ascii="Calibri" w:eastAsia="Consolas" w:hAnsi="Consolas" w:cs="Consolas"/>
                <w:caps w:val="0"/>
                <w:color w:val="008000"/>
                <w:sz w:val="24"/>
                <w:szCs w:val="22"/>
              </w:rPr>
            </w:pPr>
          </w:p>
          <w:p w14:paraId="04B425A9" w14:textId="0E156BCF" w:rsidR="00C63285" w:rsidRDefault="00C63285" w:rsidP="0025572C">
            <w:pPr>
              <w:pStyle w:val="Heading3"/>
              <w:ind w:left="360"/>
              <w:outlineLvl w:val="2"/>
              <w:rPr>
                <w:rFonts w:ascii="Calibri" w:eastAsia="Consolas" w:hAnsi="Consolas" w:cs="Consolas"/>
                <w:caps w:val="0"/>
                <w:color w:val="008000"/>
                <w:sz w:val="24"/>
                <w:szCs w:val="22"/>
              </w:rPr>
            </w:pPr>
          </w:p>
          <w:p w14:paraId="66D5AC81" w14:textId="77777777" w:rsidR="00C63285" w:rsidRDefault="00C63285" w:rsidP="0025572C">
            <w:pPr>
              <w:pStyle w:val="Heading3"/>
              <w:ind w:left="360"/>
              <w:outlineLvl w:val="2"/>
              <w:rPr>
                <w:rFonts w:ascii="Calibri" w:eastAsia="Consolas" w:hAnsi="Consolas" w:cs="Consolas"/>
                <w:caps w:val="0"/>
                <w:color w:val="008000"/>
                <w:sz w:val="24"/>
                <w:szCs w:val="22"/>
              </w:rPr>
            </w:pPr>
          </w:p>
          <w:p w14:paraId="21A54BBB" w14:textId="77777777" w:rsidR="00486F19" w:rsidRDefault="00486F19" w:rsidP="0025572C">
            <w:pPr>
              <w:pStyle w:val="Heading3"/>
              <w:ind w:left="360"/>
              <w:outlineLvl w:val="2"/>
              <w:rPr>
                <w:rFonts w:ascii="Calibri" w:eastAsia="Consolas" w:hAnsi="Consolas" w:cs="Consolas"/>
                <w:caps w:val="0"/>
                <w:color w:val="008000"/>
                <w:sz w:val="24"/>
                <w:szCs w:val="22"/>
                <w:rtl/>
              </w:rPr>
            </w:pPr>
          </w:p>
          <w:p w14:paraId="5D571960" w14:textId="77777777" w:rsidR="00486F19" w:rsidRPr="00486F19" w:rsidRDefault="00486F19" w:rsidP="00486F19">
            <w:pPr>
              <w:pStyle w:val="Heading3"/>
              <w:numPr>
                <w:ilvl w:val="0"/>
                <w:numId w:val="15"/>
              </w:numPr>
              <w:outlineLvl w:val="2"/>
              <w:rPr>
                <w:rFonts w:ascii="Calibri" w:eastAsia="Consolas" w:hAnsi="Consolas" w:cs="Consolas"/>
                <w:caps w:val="0"/>
                <w:color w:val="008000"/>
                <w:sz w:val="24"/>
                <w:szCs w:val="22"/>
              </w:rPr>
            </w:pPr>
            <w:r>
              <w:rPr>
                <w:rFonts w:ascii="Calibri" w:eastAsia="Consolas" w:hAnsi="Consolas" w:cs="Consolas"/>
                <w:caps w:val="0"/>
                <w:color w:val="008000"/>
                <w:sz w:val="24"/>
                <w:szCs w:val="22"/>
              </w:rPr>
              <w:lastRenderedPageBreak/>
              <w:t xml:space="preserve"> </w:t>
            </w:r>
            <w:r w:rsidRPr="00486F19">
              <w:rPr>
                <w:color w:val="1D824C" w:themeColor="accent1"/>
                <w:sz w:val="26"/>
                <w:szCs w:val="26"/>
              </w:rPr>
              <w:t>Feature selection</w:t>
            </w:r>
          </w:p>
          <w:p w14:paraId="71756CE9" w14:textId="1A5DCABB" w:rsidR="00486F19" w:rsidRDefault="00486F19" w:rsidP="00486F19">
            <w:pPr>
              <w:pStyle w:val="Heading3"/>
              <w:ind w:left="360"/>
              <w:outlineLvl w:val="2"/>
              <w:rPr>
                <w:rFonts w:ascii="Calibri" w:eastAsia="Consolas" w:hAnsi="Consolas" w:cs="Consolas"/>
                <w:caps w:val="0"/>
                <w:color w:val="000000" w:themeColor="text1"/>
                <w:sz w:val="24"/>
                <w:szCs w:val="22"/>
              </w:rPr>
            </w:pPr>
            <w:r w:rsidRPr="00486F19">
              <w:rPr>
                <w:rFonts w:ascii="Calibri" w:eastAsia="Consolas" w:hAnsi="Consolas" w:cs="Consolas"/>
                <w:caps w:val="0"/>
                <w:color w:val="585858"/>
                <w:sz w:val="24"/>
                <w:szCs w:val="22"/>
              </w:rPr>
              <w:t xml:space="preserve">Applied based on the correlation with </w:t>
            </w:r>
            <w:proofErr w:type="spellStart"/>
            <w:r w:rsidRPr="00770944">
              <w:rPr>
                <w:rFonts w:ascii="Calibri" w:eastAsia="Consolas" w:hAnsi="Consolas" w:cs="Consolas"/>
                <w:caps w:val="0"/>
                <w:color w:val="000000" w:themeColor="text1"/>
                <w:sz w:val="24"/>
                <w:szCs w:val="22"/>
              </w:rPr>
              <w:t>Reviewer_Score</w:t>
            </w:r>
            <w:proofErr w:type="spellEnd"/>
            <w:r w:rsidRPr="00770944">
              <w:rPr>
                <w:color w:val="000000" w:themeColor="text1"/>
                <w:sz w:val="26"/>
                <w:szCs w:val="26"/>
              </w:rPr>
              <w:t xml:space="preserve"> </w:t>
            </w:r>
            <w:r w:rsidRPr="00486F19">
              <w:rPr>
                <w:rFonts w:ascii="Calibri" w:eastAsia="Consolas" w:hAnsi="Consolas" w:cs="Consolas"/>
                <w:caps w:val="0"/>
                <w:color w:val="585858"/>
                <w:sz w:val="24"/>
                <w:szCs w:val="22"/>
              </w:rPr>
              <w:t>column</w:t>
            </w:r>
            <w:r>
              <w:rPr>
                <w:rFonts w:ascii="Calibri" w:eastAsia="Consolas" w:hAnsi="Consolas" w:cs="Consolas"/>
                <w:caps w:val="0"/>
                <w:color w:val="585858"/>
                <w:sz w:val="24"/>
                <w:szCs w:val="22"/>
              </w:rPr>
              <w:t xml:space="preserve"> and all the columns with correlation more than or equal 0.2 have been selected </w:t>
            </w:r>
            <w:r w:rsidRPr="00770944">
              <w:rPr>
                <w:rFonts w:ascii="Calibri" w:eastAsia="Consolas" w:hAnsi="Consolas" w:cs="Consolas"/>
                <w:caps w:val="0"/>
                <w:color w:val="000000" w:themeColor="text1"/>
                <w:sz w:val="24"/>
                <w:szCs w:val="22"/>
              </w:rPr>
              <w:t>(</w:t>
            </w:r>
            <w:proofErr w:type="spellStart"/>
            <w:r w:rsidR="003317FD" w:rsidRPr="00770944">
              <w:rPr>
                <w:rFonts w:ascii="Calibri" w:eastAsia="Consolas" w:hAnsi="Consolas" w:cs="Consolas"/>
                <w:caps w:val="0"/>
                <w:color w:val="000000" w:themeColor="text1"/>
                <w:sz w:val="24"/>
                <w:szCs w:val="22"/>
              </w:rPr>
              <w:t>Average_Score</w:t>
            </w:r>
            <w:proofErr w:type="spellEnd"/>
            <w:r w:rsidRPr="00770944">
              <w:rPr>
                <w:rFonts w:ascii="Calibri" w:eastAsia="Consolas" w:hAnsi="Consolas" w:cs="Consolas"/>
                <w:caps w:val="0"/>
                <w:color w:val="000000" w:themeColor="text1"/>
                <w:sz w:val="24"/>
                <w:szCs w:val="22"/>
              </w:rPr>
              <w:t xml:space="preserve">, </w:t>
            </w:r>
            <w:proofErr w:type="spellStart"/>
            <w:r w:rsidR="003317FD" w:rsidRPr="00770944">
              <w:rPr>
                <w:rFonts w:ascii="Calibri" w:eastAsia="Consolas" w:hAnsi="Consolas" w:cs="Consolas"/>
                <w:caps w:val="0"/>
                <w:color w:val="000000" w:themeColor="text1"/>
                <w:sz w:val="24"/>
                <w:szCs w:val="22"/>
              </w:rPr>
              <w:t>Review_Total_Negative_Word_Counts</w:t>
            </w:r>
            <w:proofErr w:type="spellEnd"/>
            <w:r w:rsidRPr="00770944">
              <w:rPr>
                <w:rFonts w:ascii="Calibri" w:eastAsia="Consolas" w:hAnsi="Consolas" w:cs="Consolas"/>
                <w:caps w:val="0"/>
                <w:color w:val="000000" w:themeColor="text1"/>
                <w:sz w:val="24"/>
                <w:szCs w:val="22"/>
              </w:rPr>
              <w:t xml:space="preserve">, </w:t>
            </w:r>
            <w:proofErr w:type="spellStart"/>
            <w:r w:rsidR="003317FD" w:rsidRPr="00770944">
              <w:rPr>
                <w:rFonts w:ascii="Calibri" w:eastAsia="Consolas" w:hAnsi="Consolas" w:cs="Consolas"/>
                <w:caps w:val="0"/>
                <w:color w:val="000000" w:themeColor="text1"/>
                <w:sz w:val="24"/>
                <w:szCs w:val="22"/>
              </w:rPr>
              <w:t>Review_Total_Positive_Word_Counts</w:t>
            </w:r>
            <w:proofErr w:type="spellEnd"/>
            <w:r w:rsidR="003317FD" w:rsidRPr="00770944">
              <w:rPr>
                <w:rFonts w:ascii="Calibri" w:eastAsia="Consolas" w:hAnsi="Consolas" w:cs="Consolas"/>
                <w:caps w:val="0"/>
                <w:color w:val="000000" w:themeColor="text1"/>
                <w:sz w:val="24"/>
                <w:szCs w:val="22"/>
              </w:rPr>
              <w:t>).</w:t>
            </w:r>
            <w:r w:rsidR="00B01379">
              <w:rPr>
                <w:rFonts w:ascii="Calibri" w:eastAsia="Consolas" w:hAnsi="Consolas" w:cs="Consolas"/>
                <w:caps w:val="0"/>
                <w:color w:val="000000" w:themeColor="text1"/>
                <w:sz w:val="24"/>
                <w:szCs w:val="22"/>
              </w:rPr>
              <w:br/>
            </w:r>
          </w:p>
          <w:p w14:paraId="2B546621" w14:textId="4E653029" w:rsidR="00B01379" w:rsidRPr="00B01379" w:rsidRDefault="00B01379" w:rsidP="00B01379">
            <w:pPr>
              <w:pStyle w:val="Heading3"/>
              <w:outlineLvl w:val="2"/>
              <w:rPr>
                <w:color w:val="1D824C" w:themeColor="accent1"/>
                <w:sz w:val="26"/>
                <w:szCs w:val="26"/>
              </w:rPr>
            </w:pPr>
            <w:r w:rsidRPr="00C63285">
              <w:rPr>
                <w:rFonts w:ascii="Calibri" w:eastAsia="Consolas" w:hAnsi="Consolas" w:cs="Consolas"/>
                <w:caps w:val="0"/>
                <w:color w:val="585858"/>
                <w:sz w:val="24"/>
                <w:szCs w:val="22"/>
              </w:rPr>
              <w:t>-Then we create a heat map of the correlation matrix using the</w:t>
            </w:r>
            <w:r w:rsidRPr="00C63285">
              <w:rPr>
                <w:rFonts w:ascii="Calibri" w:eastAsia="Consolas" w:hAnsi="Consolas" w:cs="Consolas"/>
                <w:caps w:val="0"/>
                <w:color w:val="585858"/>
                <w:sz w:val="24"/>
                <w:szCs w:val="22"/>
              </w:rPr>
              <w:t> </w:t>
            </w:r>
            <w:r w:rsidRPr="00C63285">
              <w:rPr>
                <w:rFonts w:ascii="Calibri" w:eastAsia="Consolas" w:hAnsi="Consolas" w:cs="Consolas"/>
                <w:caps w:val="0"/>
                <w:color w:val="585858"/>
                <w:sz w:val="24"/>
                <w:szCs w:val="22"/>
              </w:rPr>
              <w:t>heatmap</w:t>
            </w:r>
            <w:r w:rsidRPr="00C63285">
              <w:rPr>
                <w:rFonts w:ascii="Calibri" w:eastAsia="Consolas" w:hAnsi="Consolas" w:cs="Consolas"/>
                <w:caps w:val="0"/>
                <w:color w:val="585858"/>
                <w:sz w:val="24"/>
                <w:szCs w:val="22"/>
              </w:rPr>
              <w:t> </w:t>
            </w:r>
            <w:r w:rsidRPr="00C63285">
              <w:rPr>
                <w:rFonts w:ascii="Calibri" w:eastAsia="Consolas" w:hAnsi="Consolas" w:cs="Consolas"/>
                <w:caps w:val="0"/>
                <w:color w:val="585858"/>
                <w:sz w:val="24"/>
                <w:szCs w:val="22"/>
              </w:rPr>
              <w:t>function from Seaborn that allows us to visualize the strength and direction of the correlations between different variables in the dat</w:t>
            </w:r>
            <w:r w:rsidR="00C63285">
              <w:rPr>
                <w:rFonts w:ascii="Calibri" w:eastAsia="Consolas" w:hAnsi="Consolas" w:cs="Consolas"/>
                <w:caps w:val="0"/>
                <w:color w:val="585858"/>
                <w:sz w:val="24"/>
                <w:szCs w:val="22"/>
              </w:rPr>
              <w:t>a:</w:t>
            </w:r>
            <w:r>
              <w:rPr>
                <w:noProof/>
                <w:color w:val="1D824C" w:themeColor="accent1"/>
                <w:sz w:val="26"/>
                <w:szCs w:val="26"/>
              </w:rPr>
              <w:drawing>
                <wp:inline distT="0" distB="0" distL="0" distR="0" wp14:anchorId="2E155ABD" wp14:editId="4383985D">
                  <wp:extent cx="5943600" cy="3175000"/>
                  <wp:effectExtent l="0" t="0" r="0" b="635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0D25588F" w14:textId="591CB18C" w:rsidR="00C1340C" w:rsidRDefault="00C1340C" w:rsidP="00C1340C">
            <w:pPr>
              <w:pStyle w:val="Heading3"/>
              <w:outlineLvl w:val="2"/>
              <w:rPr>
                <w:rFonts w:ascii="Calibri" w:eastAsia="Consolas" w:hAnsi="Consolas" w:cs="Consolas"/>
                <w:caps w:val="0"/>
                <w:color w:val="008000"/>
                <w:sz w:val="24"/>
                <w:szCs w:val="22"/>
              </w:rPr>
            </w:pPr>
          </w:p>
          <w:p w14:paraId="2235F40B" w14:textId="77777777" w:rsidR="005E5CFC" w:rsidRDefault="00C1340C" w:rsidP="00956168">
            <w:pPr>
              <w:pStyle w:val="Heading3"/>
              <w:contextualSpacing w:val="0"/>
              <w:outlineLvl w:val="2"/>
              <w:rPr>
                <w:color w:val="000000" w:themeColor="text1"/>
                <w:sz w:val="26"/>
                <w:szCs w:val="26"/>
              </w:rPr>
            </w:pPr>
            <w:r>
              <w:rPr>
                <w:rFonts w:ascii="Calibri" w:eastAsia="Consolas" w:hAnsi="Consolas" w:cs="Consolas"/>
                <w:caps w:val="0"/>
                <w:color w:val="008000"/>
                <w:sz w:val="24"/>
                <w:szCs w:val="22"/>
              </w:rPr>
              <w:t>11.</w:t>
            </w:r>
            <w:r w:rsidR="00EB32CB" w:rsidRPr="00EB32CB">
              <w:rPr>
                <w:rFonts w:ascii="Helvetica" w:eastAsia="Times New Roman" w:hAnsi="Helvetica" w:cs="Helvetica"/>
                <w:bCs/>
                <w:caps w:val="0"/>
                <w:color w:val="292929"/>
                <w:spacing w:val="-3"/>
                <w:kern w:val="36"/>
                <w:sz w:val="48"/>
                <w:szCs w:val="48"/>
              </w:rPr>
              <w:t xml:space="preserve"> </w:t>
            </w:r>
            <w:r w:rsidR="00EB32CB" w:rsidRPr="00EB32CB">
              <w:rPr>
                <w:color w:val="1D824C" w:themeColor="accent1"/>
                <w:sz w:val="26"/>
                <w:szCs w:val="26"/>
              </w:rPr>
              <w:t>Handling Outliers</w:t>
            </w:r>
            <w:r w:rsidR="00EB32CB">
              <w:rPr>
                <w:color w:val="1D824C" w:themeColor="accent1"/>
                <w:sz w:val="26"/>
                <w:szCs w:val="26"/>
              </w:rPr>
              <w:br/>
            </w:r>
            <w:r w:rsidR="00920C47">
              <w:rPr>
                <w:color w:val="000000" w:themeColor="text1"/>
                <w:sz w:val="26"/>
                <w:szCs w:val="26"/>
              </w:rPr>
              <w:t xml:space="preserve">     </w:t>
            </w:r>
            <w:r w:rsidR="00920C47" w:rsidRPr="0025572C">
              <w:rPr>
                <w:color w:val="000000" w:themeColor="text1"/>
                <w:sz w:val="26"/>
                <w:szCs w:val="26"/>
              </w:rPr>
              <w:t>DEFINITIOn</w:t>
            </w:r>
            <w:r w:rsidR="00920C47">
              <w:rPr>
                <w:color w:val="000000" w:themeColor="text1"/>
                <w:sz w:val="26"/>
                <w:szCs w:val="26"/>
              </w:rPr>
              <w:t>:</w:t>
            </w:r>
            <w:r w:rsidR="00920C47">
              <w:t xml:space="preserve"> </w:t>
            </w:r>
            <w:r w:rsidR="00920C47" w:rsidRPr="00920C47">
              <w:rPr>
                <w:rFonts w:ascii="Calibri" w:eastAsia="Consolas" w:hAnsi="Consolas" w:cs="Consolas"/>
                <w:caps w:val="0"/>
                <w:color w:val="585858"/>
                <w:sz w:val="24"/>
                <w:szCs w:val="22"/>
              </w:rPr>
              <w:t xml:space="preserve">An outlier is an observation in a dataset that lies an abnormal distance </w:t>
            </w:r>
            <w:r w:rsidR="00920C47">
              <w:rPr>
                <w:rFonts w:ascii="Calibri" w:eastAsia="Consolas" w:hAnsi="Consolas" w:cs="Consolas"/>
                <w:caps w:val="0"/>
                <w:color w:val="585858"/>
                <w:sz w:val="24"/>
                <w:szCs w:val="22"/>
              </w:rPr>
              <w:t xml:space="preserve">          </w:t>
            </w:r>
            <w:r w:rsidR="00920C47" w:rsidRPr="00920C47">
              <w:rPr>
                <w:rFonts w:ascii="Calibri" w:eastAsia="Consolas" w:hAnsi="Consolas" w:cs="Consolas"/>
                <w:caps w:val="0"/>
                <w:color w:val="585858"/>
                <w:sz w:val="24"/>
                <w:szCs w:val="22"/>
              </w:rPr>
              <w:t>from the other observations in the dataset. Outliers can occur due to measurement error, data entry errors or natural variation in the data. Outliers can affect the results of statistical analysis and machine learning models, so it is important to identify and handle them appropriately.</w:t>
            </w:r>
            <w:r w:rsidR="00956168">
              <w:rPr>
                <w:rFonts w:ascii="Calibri" w:eastAsia="Consolas" w:hAnsi="Consolas" w:cs="Consolas"/>
                <w:caps w:val="0"/>
                <w:color w:val="585858"/>
                <w:sz w:val="24"/>
                <w:szCs w:val="22"/>
              </w:rPr>
              <w:br/>
            </w:r>
          </w:p>
          <w:p w14:paraId="571E5784" w14:textId="77777777" w:rsidR="00C63285" w:rsidRDefault="00956168" w:rsidP="00B01379">
            <w:pPr>
              <w:pStyle w:val="Heading3"/>
              <w:contextualSpacing w:val="0"/>
              <w:outlineLvl w:val="2"/>
              <w:rPr>
                <w:bCs/>
                <w:color w:val="000000" w:themeColor="text1"/>
                <w:sz w:val="26"/>
                <w:szCs w:val="26"/>
              </w:rPr>
            </w:pPr>
            <w:r w:rsidRPr="00956168">
              <w:rPr>
                <w:color w:val="000000" w:themeColor="text1"/>
                <w:sz w:val="26"/>
                <w:szCs w:val="26"/>
              </w:rPr>
              <w:t xml:space="preserve"> 1- </w:t>
            </w:r>
            <w:r>
              <w:rPr>
                <w:color w:val="000000" w:themeColor="text1"/>
                <w:sz w:val="26"/>
                <w:szCs w:val="26"/>
              </w:rPr>
              <w:t xml:space="preserve">using </w:t>
            </w:r>
            <w:r w:rsidRPr="00956168">
              <w:rPr>
                <w:color w:val="000000" w:themeColor="text1"/>
                <w:sz w:val="26"/>
                <w:szCs w:val="26"/>
              </w:rPr>
              <w:t xml:space="preserve">statistical method for detecting outliers </w:t>
            </w:r>
            <w:r>
              <w:rPr>
                <w:color w:val="000000" w:themeColor="text1"/>
                <w:sz w:val="26"/>
                <w:szCs w:val="26"/>
              </w:rPr>
              <w:t>:</w:t>
            </w:r>
            <w:r>
              <w:rPr>
                <w:color w:val="000000" w:themeColor="text1"/>
                <w:sz w:val="26"/>
                <w:szCs w:val="26"/>
              </w:rPr>
              <w:br/>
            </w:r>
            <w:r w:rsidR="005E5CFC">
              <w:rPr>
                <w:noProof/>
                <w:color w:val="000000" w:themeColor="text1"/>
                <w:sz w:val="26"/>
                <w:szCs w:val="26"/>
              </w:rPr>
              <w:drawing>
                <wp:inline distT="0" distB="0" distL="0" distR="0" wp14:anchorId="6770CE22" wp14:editId="22822D76">
                  <wp:extent cx="3246120" cy="185285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37030" cy="1904743"/>
                          </a:xfrm>
                          <a:prstGeom prst="rect">
                            <a:avLst/>
                          </a:prstGeom>
                        </pic:spPr>
                      </pic:pic>
                    </a:graphicData>
                  </a:graphic>
                </wp:inline>
              </w:drawing>
            </w:r>
            <w:r>
              <w:rPr>
                <w:color w:val="000000" w:themeColor="text1"/>
                <w:sz w:val="26"/>
                <w:szCs w:val="26"/>
              </w:rPr>
              <w:br/>
            </w:r>
          </w:p>
          <w:p w14:paraId="4E5AE363" w14:textId="1AF57F38" w:rsidR="004B1326" w:rsidRDefault="005E5CFC" w:rsidP="00B01379">
            <w:pPr>
              <w:pStyle w:val="Heading3"/>
              <w:contextualSpacing w:val="0"/>
              <w:outlineLvl w:val="2"/>
              <w:rPr>
                <w:color w:val="000000" w:themeColor="text1"/>
                <w:sz w:val="26"/>
                <w:szCs w:val="26"/>
              </w:rPr>
            </w:pPr>
            <w:r>
              <w:rPr>
                <w:bCs/>
                <w:color w:val="000000" w:themeColor="text1"/>
                <w:sz w:val="26"/>
                <w:szCs w:val="26"/>
              </w:rPr>
              <w:lastRenderedPageBreak/>
              <w:t xml:space="preserve">2- </w:t>
            </w:r>
            <w:r w:rsidRPr="005E5CFC">
              <w:rPr>
                <w:bCs/>
                <w:color w:val="000000" w:themeColor="text1"/>
                <w:sz w:val="26"/>
                <w:szCs w:val="26"/>
              </w:rPr>
              <w:t>Using </w:t>
            </w:r>
            <w:r>
              <w:rPr>
                <w:color w:val="000000" w:themeColor="text1"/>
                <w:sz w:val="26"/>
                <w:szCs w:val="26"/>
              </w:rPr>
              <w:t xml:space="preserve">box plot </w:t>
            </w:r>
            <w:r w:rsidRPr="005E5CFC">
              <w:rPr>
                <w:bCs/>
                <w:color w:val="000000" w:themeColor="text1"/>
                <w:sz w:val="26"/>
                <w:szCs w:val="26"/>
              </w:rPr>
              <w:t>Visualization</w:t>
            </w:r>
            <w:r>
              <w:rPr>
                <w:bCs/>
                <w:color w:val="000000" w:themeColor="text1"/>
                <w:sz w:val="26"/>
                <w:szCs w:val="26"/>
              </w:rPr>
              <w:t xml:space="preserve"> </w:t>
            </w:r>
            <w:r w:rsidRPr="00956168">
              <w:rPr>
                <w:color w:val="000000" w:themeColor="text1"/>
                <w:sz w:val="26"/>
                <w:szCs w:val="26"/>
              </w:rPr>
              <w:t xml:space="preserve">for detecting outliers </w:t>
            </w:r>
            <w:r>
              <w:rPr>
                <w:color w:val="000000" w:themeColor="text1"/>
                <w:sz w:val="26"/>
                <w:szCs w:val="26"/>
              </w:rPr>
              <w:t>:</w:t>
            </w:r>
            <w:r>
              <w:rPr>
                <w:color w:val="000000" w:themeColor="text1"/>
                <w:sz w:val="26"/>
                <w:szCs w:val="26"/>
              </w:rPr>
              <w:br/>
            </w:r>
            <w:r>
              <w:rPr>
                <w:bCs/>
                <w:noProof/>
                <w:color w:val="000000" w:themeColor="text1"/>
                <w:sz w:val="26"/>
                <w:szCs w:val="26"/>
              </w:rPr>
              <w:drawing>
                <wp:inline distT="0" distB="0" distL="0" distR="0" wp14:anchorId="7522A6D9" wp14:editId="69AF0C12">
                  <wp:extent cx="2143099" cy="175952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rotWithShape="1">
                          <a:blip r:embed="rId12" cstate="print">
                            <a:extLst>
                              <a:ext uri="{28A0092B-C50C-407E-A947-70E740481C1C}">
                                <a14:useLocalDpi xmlns:a14="http://schemas.microsoft.com/office/drawing/2010/main" val="0"/>
                              </a:ext>
                            </a:extLst>
                          </a:blip>
                          <a:srcRect t="17315" b="2254"/>
                          <a:stretch/>
                        </pic:blipFill>
                        <pic:spPr bwMode="auto">
                          <a:xfrm>
                            <a:off x="0" y="0"/>
                            <a:ext cx="2201219" cy="1807246"/>
                          </a:xfrm>
                          <a:prstGeom prst="rect">
                            <a:avLst/>
                          </a:prstGeom>
                          <a:ln>
                            <a:noFill/>
                          </a:ln>
                          <a:extLst>
                            <a:ext uri="{53640926-AAD7-44D8-BBD7-CCE9431645EC}">
                              <a14:shadowObscured xmlns:a14="http://schemas.microsoft.com/office/drawing/2010/main"/>
                            </a:ext>
                          </a:extLst>
                        </pic:spPr>
                      </pic:pic>
                    </a:graphicData>
                  </a:graphic>
                </wp:inline>
              </w:drawing>
            </w:r>
            <w:r>
              <w:rPr>
                <w:bCs/>
                <w:noProof/>
                <w:color w:val="000000" w:themeColor="text1"/>
                <w:sz w:val="26"/>
                <w:szCs w:val="26"/>
              </w:rPr>
              <w:drawing>
                <wp:inline distT="0" distB="0" distL="0" distR="0" wp14:anchorId="51E30006" wp14:editId="3D27235A">
                  <wp:extent cx="2078182" cy="1668165"/>
                  <wp:effectExtent l="0" t="0" r="0" b="825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l="7776" t="20812" r="7626"/>
                          <a:stretch/>
                        </pic:blipFill>
                        <pic:spPr bwMode="auto">
                          <a:xfrm>
                            <a:off x="0" y="0"/>
                            <a:ext cx="2090004" cy="1677654"/>
                          </a:xfrm>
                          <a:prstGeom prst="rect">
                            <a:avLst/>
                          </a:prstGeom>
                          <a:ln>
                            <a:noFill/>
                          </a:ln>
                          <a:extLst>
                            <a:ext uri="{53640926-AAD7-44D8-BBD7-CCE9431645EC}">
                              <a14:shadowObscured xmlns:a14="http://schemas.microsoft.com/office/drawing/2010/main"/>
                            </a:ext>
                          </a:extLst>
                        </pic:spPr>
                      </pic:pic>
                    </a:graphicData>
                  </a:graphic>
                </wp:inline>
              </w:drawing>
            </w:r>
            <w:r w:rsidR="00CD037E">
              <w:rPr>
                <w:rFonts w:ascii="Calibri" w:eastAsia="Consolas" w:hAnsi="Consolas" w:cs="Consolas"/>
                <w:caps w:val="0"/>
                <w:noProof/>
                <w:color w:val="585858"/>
                <w:sz w:val="24"/>
                <w:szCs w:val="22"/>
              </w:rPr>
              <w:drawing>
                <wp:inline distT="0" distB="0" distL="0" distR="0" wp14:anchorId="1C451B5D" wp14:editId="3CF127B1">
                  <wp:extent cx="2115185" cy="1565259"/>
                  <wp:effectExtent l="0" t="0" r="0" b="0"/>
                  <wp:docPr id="8" name="Picture 8"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box and whisker chart&#10;&#10;Description automatically generated"/>
                          <pic:cNvPicPr/>
                        </pic:nvPicPr>
                        <pic:blipFill rotWithShape="1">
                          <a:blip r:embed="rId14" cstate="print">
                            <a:extLst>
                              <a:ext uri="{28A0092B-C50C-407E-A947-70E740481C1C}">
                                <a14:useLocalDpi xmlns:a14="http://schemas.microsoft.com/office/drawing/2010/main" val="0"/>
                              </a:ext>
                            </a:extLst>
                          </a:blip>
                          <a:srcRect l="4869" t="22933" r="8641" b="3305"/>
                          <a:stretch/>
                        </pic:blipFill>
                        <pic:spPr bwMode="auto">
                          <a:xfrm>
                            <a:off x="0" y="0"/>
                            <a:ext cx="2175089" cy="1609589"/>
                          </a:xfrm>
                          <a:prstGeom prst="rect">
                            <a:avLst/>
                          </a:prstGeom>
                          <a:ln>
                            <a:noFill/>
                          </a:ln>
                          <a:extLst>
                            <a:ext uri="{53640926-AAD7-44D8-BBD7-CCE9431645EC}">
                              <a14:shadowObscured xmlns:a14="http://schemas.microsoft.com/office/drawing/2010/main"/>
                            </a:ext>
                          </a:extLst>
                        </pic:spPr>
                      </pic:pic>
                    </a:graphicData>
                  </a:graphic>
                </wp:inline>
              </w:drawing>
            </w:r>
            <w:r w:rsidR="00CD037E">
              <w:rPr>
                <w:rFonts w:ascii="Calibri" w:eastAsia="Consolas" w:hAnsi="Consolas" w:cs="Consolas"/>
                <w:bCs/>
                <w:caps w:val="0"/>
                <w:noProof/>
                <w:color w:val="585858"/>
                <w:sz w:val="24"/>
                <w:szCs w:val="22"/>
              </w:rPr>
              <w:drawing>
                <wp:inline distT="0" distB="0" distL="0" distR="0" wp14:anchorId="4C360014" wp14:editId="08B01C53">
                  <wp:extent cx="2118360" cy="1560164"/>
                  <wp:effectExtent l="0" t="0" r="0" b="254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rotWithShape="1">
                          <a:blip r:embed="rId15" cstate="print">
                            <a:extLst>
                              <a:ext uri="{28A0092B-C50C-407E-A947-70E740481C1C}">
                                <a14:useLocalDpi xmlns:a14="http://schemas.microsoft.com/office/drawing/2010/main" val="0"/>
                              </a:ext>
                            </a:extLst>
                          </a:blip>
                          <a:srcRect l="5729" t="23395" r="9479" b="4336"/>
                          <a:stretch/>
                        </pic:blipFill>
                        <pic:spPr bwMode="auto">
                          <a:xfrm>
                            <a:off x="0" y="0"/>
                            <a:ext cx="2205308" cy="1624201"/>
                          </a:xfrm>
                          <a:prstGeom prst="rect">
                            <a:avLst/>
                          </a:prstGeom>
                          <a:ln>
                            <a:noFill/>
                          </a:ln>
                          <a:extLst>
                            <a:ext uri="{53640926-AAD7-44D8-BBD7-CCE9431645EC}">
                              <a14:shadowObscured xmlns:a14="http://schemas.microsoft.com/office/drawing/2010/main"/>
                            </a:ext>
                          </a:extLst>
                        </pic:spPr>
                      </pic:pic>
                    </a:graphicData>
                  </a:graphic>
                </wp:inline>
              </w:drawing>
            </w:r>
          </w:p>
          <w:p w14:paraId="4DD08BAE" w14:textId="77777777" w:rsidR="00B01379" w:rsidRDefault="00CD037E" w:rsidP="00B01379">
            <w:pPr>
              <w:pStyle w:val="Heading3"/>
              <w:contextualSpacing w:val="0"/>
              <w:outlineLvl w:val="2"/>
              <w:rPr>
                <w:color w:val="1D824C" w:themeColor="accent1"/>
                <w:sz w:val="26"/>
                <w:szCs w:val="26"/>
              </w:rPr>
            </w:pPr>
            <w:r>
              <w:rPr>
                <w:color w:val="000000" w:themeColor="text1"/>
                <w:sz w:val="26"/>
                <w:szCs w:val="26"/>
              </w:rPr>
              <w:t>3-</w:t>
            </w:r>
            <w:r w:rsidR="004B1326">
              <w:rPr>
                <w:color w:val="000000" w:themeColor="text1"/>
                <w:sz w:val="26"/>
                <w:szCs w:val="26"/>
              </w:rPr>
              <w:t xml:space="preserve"> </w:t>
            </w:r>
            <w:r w:rsidR="004B1326" w:rsidRPr="004B1326">
              <w:rPr>
                <w:color w:val="000000" w:themeColor="text1"/>
                <w:sz w:val="26"/>
                <w:szCs w:val="26"/>
              </w:rPr>
              <w:t>removing outliers using the Interquartile Range (IQR) method.</w:t>
            </w:r>
            <w:r w:rsidR="004B1326">
              <w:rPr>
                <w:bCs/>
                <w:color w:val="000000" w:themeColor="text1"/>
              </w:rPr>
              <w:br/>
            </w:r>
          </w:p>
          <w:p w14:paraId="70A6F6F1" w14:textId="13FC36D7" w:rsidR="003317FD" w:rsidRPr="00B01379" w:rsidRDefault="00C1340C" w:rsidP="00B01379">
            <w:pPr>
              <w:pStyle w:val="Heading3"/>
              <w:contextualSpacing w:val="0"/>
              <w:outlineLvl w:val="2"/>
              <w:rPr>
                <w:color w:val="000000" w:themeColor="text1"/>
                <w:sz w:val="26"/>
                <w:szCs w:val="26"/>
              </w:rPr>
            </w:pPr>
            <w:r>
              <w:rPr>
                <w:color w:val="1D824C" w:themeColor="accent1"/>
                <w:sz w:val="26"/>
                <w:szCs w:val="26"/>
              </w:rPr>
              <w:t>12.</w:t>
            </w:r>
            <w:r w:rsidR="003317FD" w:rsidRPr="003317FD">
              <w:rPr>
                <w:color w:val="1D824C" w:themeColor="accent1"/>
                <w:sz w:val="26"/>
                <w:szCs w:val="26"/>
              </w:rPr>
              <w:t xml:space="preserve"> Feature scaling</w:t>
            </w:r>
            <w:r w:rsidR="003317FD">
              <w:rPr>
                <w:rFonts w:ascii="Calibri" w:eastAsia="Consolas" w:hAnsi="Consolas" w:cs="Consolas"/>
                <w:caps w:val="0"/>
                <w:color w:val="008000"/>
                <w:sz w:val="24"/>
                <w:szCs w:val="22"/>
              </w:rPr>
              <w:t xml:space="preserve">  (</w:t>
            </w:r>
            <w:proofErr w:type="spellStart"/>
            <w:r w:rsidR="003317FD">
              <w:rPr>
                <w:rFonts w:ascii="Calibri" w:eastAsia="Consolas" w:hAnsi="Consolas" w:cs="Consolas"/>
                <w:caps w:val="0"/>
                <w:color w:val="008000"/>
                <w:sz w:val="24"/>
                <w:szCs w:val="22"/>
              </w:rPr>
              <w:t>MinMaxScaler</w:t>
            </w:r>
            <w:proofErr w:type="spellEnd"/>
            <w:r w:rsidR="003317FD">
              <w:rPr>
                <w:rFonts w:ascii="Calibri" w:eastAsia="Consolas" w:hAnsi="Consolas" w:cs="Consolas"/>
                <w:caps w:val="0"/>
                <w:color w:val="008000"/>
                <w:sz w:val="24"/>
                <w:szCs w:val="22"/>
              </w:rPr>
              <w:t>)</w:t>
            </w:r>
          </w:p>
          <w:p w14:paraId="505C65A6" w14:textId="77777777" w:rsidR="003317FD" w:rsidRDefault="00770944" w:rsidP="003317FD">
            <w:pPr>
              <w:pStyle w:val="Heading3"/>
              <w:ind w:left="360"/>
              <w:outlineLvl w:val="2"/>
              <w:rPr>
                <w:rFonts w:ascii="Calibri" w:eastAsia="Consolas" w:hAnsi="Consolas" w:cs="Consolas"/>
                <w:caps w:val="0"/>
                <w:color w:val="585858"/>
                <w:sz w:val="24"/>
                <w:szCs w:val="22"/>
              </w:rPr>
            </w:pPr>
            <w:r w:rsidRPr="0025572C">
              <w:rPr>
                <w:color w:val="000000" w:themeColor="text1"/>
                <w:sz w:val="26"/>
                <w:szCs w:val="26"/>
              </w:rPr>
              <w:t>DEFINITIOn:</w:t>
            </w:r>
            <w:r>
              <w:rPr>
                <w:color w:val="000000" w:themeColor="text1"/>
                <w:sz w:val="26"/>
                <w:szCs w:val="26"/>
              </w:rPr>
              <w:t xml:space="preserve"> </w:t>
            </w:r>
            <w:r w:rsidRPr="00770944">
              <w:rPr>
                <w:rFonts w:ascii="Calibri" w:eastAsia="Consolas" w:hAnsi="Consolas" w:cs="Consolas"/>
                <w:caps w:val="0"/>
                <w:color w:val="585858"/>
                <w:sz w:val="24"/>
                <w:szCs w:val="22"/>
              </w:rPr>
              <w:t>It involves transforming the feature values of a dataset so that they fall within a specified range, typically between 0 and 1</w:t>
            </w:r>
            <w:r>
              <w:rPr>
                <w:rFonts w:ascii="Calibri" w:eastAsia="Consolas" w:hAnsi="Consolas" w:cs="Consolas"/>
                <w:caps w:val="0"/>
                <w:color w:val="585858"/>
                <w:sz w:val="24"/>
                <w:szCs w:val="22"/>
              </w:rPr>
              <w:t>.</w:t>
            </w:r>
          </w:p>
          <w:p w14:paraId="03B472F1" w14:textId="77777777" w:rsidR="00770944" w:rsidRDefault="00770944" w:rsidP="003317FD">
            <w:pPr>
              <w:pStyle w:val="Heading3"/>
              <w:ind w:left="360"/>
              <w:outlineLvl w:val="2"/>
              <w:rPr>
                <w:rFonts w:ascii="Calibri" w:eastAsia="Consolas" w:hAnsi="Consolas" w:cs="Consolas"/>
                <w:caps w:val="0"/>
                <w:color w:val="008000"/>
                <w:sz w:val="24"/>
                <w:szCs w:val="22"/>
                <w:rtl/>
              </w:rPr>
            </w:pPr>
          </w:p>
          <w:p w14:paraId="3CAA2EAA" w14:textId="77777777" w:rsidR="00770944" w:rsidRPr="00B46388" w:rsidRDefault="00770944" w:rsidP="003317FD">
            <w:pPr>
              <w:pStyle w:val="Heading3"/>
              <w:ind w:left="360"/>
              <w:outlineLvl w:val="2"/>
              <w:rPr>
                <w:rFonts w:ascii="Calibri" w:eastAsia="Consolas" w:hAnsi="Consolas" w:cs="Consolas"/>
                <w:caps w:val="0"/>
                <w:color w:val="008000"/>
                <w:sz w:val="24"/>
                <w:szCs w:val="22"/>
                <w:rtl/>
              </w:rPr>
            </w:pPr>
            <w:r w:rsidRPr="00770944">
              <w:rPr>
                <w:rFonts w:ascii="Calibri" w:eastAsia="Consolas" w:hAnsi="Consolas" w:cs="Consolas"/>
                <w:caps w:val="0"/>
                <w:color w:val="585858"/>
                <w:sz w:val="24"/>
                <w:szCs w:val="22"/>
              </w:rPr>
              <w:t>Applied on</w:t>
            </w:r>
            <w:r>
              <w:rPr>
                <w:rFonts w:ascii="Calibri" w:eastAsia="Consolas" w:hAnsi="Consolas" w:cs="Consolas"/>
                <w:caps w:val="0"/>
                <w:color w:val="585858"/>
                <w:sz w:val="24"/>
                <w:szCs w:val="22"/>
              </w:rPr>
              <w:t xml:space="preserve"> selected features.</w:t>
            </w:r>
          </w:p>
        </w:tc>
      </w:tr>
      <w:tr w:rsidR="00C75D92" w:rsidRPr="00CF1A49" w14:paraId="5E332947" w14:textId="77777777" w:rsidTr="00770944">
        <w:tc>
          <w:tcPr>
            <w:tcW w:w="9290" w:type="dxa"/>
            <w:tcMar>
              <w:top w:w="216" w:type="dxa"/>
            </w:tcMar>
          </w:tcPr>
          <w:p w14:paraId="3EE7D069" w14:textId="77777777" w:rsidR="00C75D92" w:rsidRDefault="00C75D92" w:rsidP="00174272">
            <w:pPr>
              <w:pStyle w:val="Heading3"/>
              <w:outlineLvl w:val="2"/>
            </w:pPr>
          </w:p>
        </w:tc>
      </w:tr>
    </w:tbl>
    <w:p w14:paraId="6BC38087" w14:textId="77777777" w:rsidR="00DA59AA" w:rsidRPr="00CF1A49" w:rsidRDefault="00770944" w:rsidP="0097790C">
      <w:pPr>
        <w:pStyle w:val="Heading1"/>
      </w:pPr>
      <w:r>
        <w:t>models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477D4DB" w14:textId="77777777" w:rsidTr="007F7A54">
        <w:tc>
          <w:tcPr>
            <w:tcW w:w="9290" w:type="dxa"/>
          </w:tcPr>
          <w:p w14:paraId="2355FAC8" w14:textId="77777777" w:rsidR="007F7A54" w:rsidRDefault="007F7A54" w:rsidP="001D0BF1">
            <w:pPr>
              <w:pStyle w:val="Heading3"/>
              <w:contextualSpacing w:val="0"/>
              <w:outlineLvl w:val="2"/>
              <w:rPr>
                <w:sz w:val="28"/>
                <w:szCs w:val="32"/>
              </w:rPr>
            </w:pPr>
          </w:p>
          <w:p w14:paraId="46269EEC" w14:textId="61BD06B7" w:rsidR="001D0BF1" w:rsidRPr="007F7A54" w:rsidRDefault="007F7A54" w:rsidP="001D0BF1">
            <w:pPr>
              <w:pStyle w:val="Heading3"/>
              <w:contextualSpacing w:val="0"/>
              <w:outlineLvl w:val="2"/>
              <w:rPr>
                <w:rFonts w:ascii="Calibri" w:eastAsia="Consolas" w:hAnsi="Consolas" w:cs="Consolas"/>
                <w:caps w:val="0"/>
                <w:color w:val="585858"/>
                <w:sz w:val="36"/>
                <w:szCs w:val="32"/>
              </w:rPr>
            </w:pPr>
            <w:r>
              <w:rPr>
                <w:rFonts w:ascii="Calibri" w:eastAsia="Consolas" w:hAnsi="Consolas" w:cs="Consolas"/>
                <w:caps w:val="0"/>
                <w:color w:val="585858"/>
                <w:sz w:val="36"/>
                <w:szCs w:val="32"/>
              </w:rPr>
              <w:t>L</w:t>
            </w:r>
            <w:r w:rsidR="00770944" w:rsidRPr="007F7A54">
              <w:rPr>
                <w:rFonts w:ascii="Calibri" w:eastAsia="Consolas" w:hAnsi="Consolas" w:cs="Consolas"/>
                <w:caps w:val="0"/>
                <w:color w:val="585858"/>
                <w:sz w:val="36"/>
                <w:szCs w:val="32"/>
              </w:rPr>
              <w:t xml:space="preserve">inear </w:t>
            </w:r>
            <w:r>
              <w:rPr>
                <w:rFonts w:ascii="Calibri" w:eastAsia="Consolas" w:hAnsi="Consolas" w:cs="Consolas"/>
                <w:caps w:val="0"/>
                <w:color w:val="585858"/>
                <w:sz w:val="36"/>
                <w:szCs w:val="32"/>
              </w:rPr>
              <w:t>R</w:t>
            </w:r>
            <w:r w:rsidR="00770944" w:rsidRPr="007F7A54">
              <w:rPr>
                <w:rFonts w:ascii="Calibri" w:eastAsia="Consolas" w:hAnsi="Consolas" w:cs="Consolas"/>
                <w:caps w:val="0"/>
                <w:color w:val="585858"/>
                <w:sz w:val="36"/>
                <w:szCs w:val="32"/>
              </w:rPr>
              <w:t>egression</w:t>
            </w:r>
          </w:p>
          <w:p w14:paraId="52ABA285" w14:textId="77777777" w:rsidR="00770944" w:rsidRDefault="00770944" w:rsidP="001D0BF1">
            <w:pPr>
              <w:pStyle w:val="Heading2"/>
              <w:contextualSpacing w:val="0"/>
              <w:outlineLvl w:val="1"/>
            </w:pPr>
          </w:p>
          <w:p w14:paraId="1D86998B" w14:textId="0ACCA538" w:rsidR="001D0BF1" w:rsidRDefault="00770944" w:rsidP="001D0BF1">
            <w:pPr>
              <w:pStyle w:val="Heading2"/>
              <w:contextualSpacing w:val="0"/>
              <w:outlineLvl w:val="1"/>
              <w:rPr>
                <w:rFonts w:ascii="Calibri" w:eastAsia="Consolas" w:hAnsi="Consolas" w:cs="Consolas"/>
                <w:b w:val="0"/>
                <w:bCs/>
                <w:caps w:val="0"/>
                <w:color w:val="000000" w:themeColor="text1"/>
                <w:sz w:val="24"/>
                <w:szCs w:val="22"/>
              </w:rPr>
            </w:pPr>
            <w:r>
              <w:t xml:space="preserve">    definition:</w:t>
            </w:r>
            <w:r w:rsidR="001D0BF1" w:rsidRPr="00CF1A49">
              <w:t xml:space="preserve"> </w:t>
            </w:r>
            <w:r w:rsidRPr="00770944">
              <w:rPr>
                <w:rFonts w:ascii="Calibri" w:eastAsia="Consolas" w:hAnsi="Consolas" w:cs="Consolas"/>
                <w:b w:val="0"/>
                <w:bCs/>
                <w:caps w:val="0"/>
                <w:color w:val="000000" w:themeColor="text1"/>
                <w:sz w:val="24"/>
                <w:szCs w:val="22"/>
              </w:rPr>
              <w:t>is the supervised Machine Learning model in which the model finds the best fit linear line between the independent and dependent variable</w:t>
            </w:r>
          </w:p>
          <w:p w14:paraId="67EB0A2B" w14:textId="3EF1EFA2" w:rsidR="002170FB" w:rsidRDefault="002170FB" w:rsidP="001D0BF1">
            <w:pPr>
              <w:pStyle w:val="Heading2"/>
              <w:contextualSpacing w:val="0"/>
              <w:outlineLvl w:val="1"/>
              <w:rPr>
                <w:rFonts w:ascii="Calibri" w:eastAsia="Consolas" w:hAnsi="Consolas" w:cs="Consolas"/>
                <w:bCs/>
                <w:color w:val="000000" w:themeColor="text1"/>
                <w:sz w:val="24"/>
              </w:rPr>
            </w:pPr>
          </w:p>
          <w:p w14:paraId="6282F5C9" w14:textId="567AA298" w:rsidR="002170FB" w:rsidRDefault="007F7A54" w:rsidP="001D0BF1">
            <w:pPr>
              <w:pStyle w:val="Heading2"/>
              <w:contextualSpacing w:val="0"/>
              <w:outlineLvl w:val="1"/>
            </w:pPr>
            <w:r>
              <w:rPr>
                <w:rFonts w:ascii="Calibri" w:eastAsia="Consolas" w:hAnsi="Consolas" w:cs="Consolas"/>
                <w:bCs/>
                <w:color w:val="000000" w:themeColor="text1"/>
                <w:sz w:val="24"/>
              </w:rPr>
              <w:t xml:space="preserve">     </w:t>
            </w:r>
            <w:r w:rsidRPr="007F7A54">
              <w:t>MSE</w:t>
            </w:r>
            <w:r>
              <w:t xml:space="preserve">: </w:t>
            </w:r>
            <w:r w:rsidR="00EC24C2" w:rsidRPr="00EC24C2">
              <w:rPr>
                <w:rFonts w:ascii="Calibri" w:eastAsia="Consolas" w:hAnsi="Consolas" w:cs="Consolas"/>
                <w:caps w:val="0"/>
                <w:color w:val="585858"/>
                <w:sz w:val="24"/>
                <w:szCs w:val="22"/>
              </w:rPr>
              <w:t>0.032908836186091354</w:t>
            </w:r>
          </w:p>
          <w:p w14:paraId="3034DCAC" w14:textId="4698FB8E" w:rsidR="007F7A54" w:rsidRDefault="007F7A54" w:rsidP="001D0BF1">
            <w:pPr>
              <w:pStyle w:val="Heading2"/>
              <w:contextualSpacing w:val="0"/>
              <w:outlineLvl w:val="1"/>
            </w:pPr>
            <w:r>
              <w:t xml:space="preserve">    score:</w:t>
            </w:r>
            <w:r w:rsidR="00591F69">
              <w:t xml:space="preserve"> </w:t>
            </w:r>
            <w:r w:rsidR="00EC24C2" w:rsidRPr="00EC24C2">
              <w:rPr>
                <w:rFonts w:ascii="Calibri" w:eastAsia="Consolas" w:hAnsi="Consolas" w:cs="Consolas"/>
                <w:caps w:val="0"/>
                <w:color w:val="585858"/>
                <w:sz w:val="24"/>
                <w:szCs w:val="22"/>
              </w:rPr>
              <w:t>0.29922637317226874</w:t>
            </w:r>
          </w:p>
          <w:p w14:paraId="6F3AD19E" w14:textId="24CF3413" w:rsidR="007F7A54" w:rsidRPr="00591F69" w:rsidRDefault="007F7A54" w:rsidP="001D0BF1">
            <w:pPr>
              <w:pStyle w:val="Heading2"/>
              <w:contextualSpacing w:val="0"/>
              <w:outlineLvl w:val="1"/>
              <w:rPr>
                <w:rFonts w:ascii="Calibri" w:eastAsia="Consolas" w:hAnsi="Consolas" w:cs="Consolas"/>
                <w:caps w:val="0"/>
                <w:color w:val="585858"/>
                <w:sz w:val="24"/>
                <w:szCs w:val="22"/>
              </w:rPr>
            </w:pPr>
            <w:r>
              <w:t xml:space="preserve">    best parameters:</w:t>
            </w:r>
            <w:r w:rsidR="00591F69">
              <w:t xml:space="preserve"> </w:t>
            </w:r>
            <w:r w:rsidR="00591F69" w:rsidRPr="00591F69">
              <w:rPr>
                <w:rFonts w:ascii="Calibri" w:eastAsia="Consolas" w:hAnsi="Consolas" w:cs="Consolas"/>
                <w:caps w:val="0"/>
                <w:color w:val="585858"/>
                <w:sz w:val="24"/>
                <w:szCs w:val="22"/>
              </w:rPr>
              <w:t>{</w:t>
            </w:r>
            <w:r w:rsidR="00591F69" w:rsidRPr="00591F69">
              <w:rPr>
                <w:rFonts w:ascii="Calibri" w:eastAsia="Consolas" w:hAnsi="Consolas" w:cs="Consolas"/>
                <w:caps w:val="0"/>
                <w:color w:val="404040" w:themeColor="text1" w:themeTint="BF"/>
                <w:sz w:val="24"/>
                <w:szCs w:val="22"/>
              </w:rPr>
              <w:t>'</w:t>
            </w:r>
            <w:proofErr w:type="spellStart"/>
            <w:r w:rsidR="00591F69" w:rsidRPr="00591F69">
              <w:rPr>
                <w:rFonts w:ascii="Calibri" w:eastAsia="Consolas" w:hAnsi="Consolas" w:cs="Consolas"/>
                <w:caps w:val="0"/>
                <w:color w:val="404040" w:themeColor="text1" w:themeTint="BF"/>
                <w:sz w:val="24"/>
                <w:szCs w:val="22"/>
              </w:rPr>
              <w:t>fit_intercept</w:t>
            </w:r>
            <w:proofErr w:type="spellEnd"/>
            <w:r w:rsidR="00591F69" w:rsidRPr="00591F69">
              <w:rPr>
                <w:rFonts w:ascii="Calibri" w:eastAsia="Consolas" w:hAnsi="Consolas" w:cs="Consolas"/>
                <w:caps w:val="0"/>
                <w:color w:val="404040" w:themeColor="text1" w:themeTint="BF"/>
                <w:sz w:val="24"/>
                <w:szCs w:val="22"/>
              </w:rPr>
              <w:t xml:space="preserve">': </w:t>
            </w:r>
            <w:r w:rsidR="00591F69" w:rsidRPr="00591F69">
              <w:rPr>
                <w:rFonts w:ascii="Calibri" w:eastAsia="Consolas" w:hAnsi="Consolas" w:cs="Consolas"/>
                <w:caps w:val="0"/>
                <w:color w:val="585858"/>
                <w:sz w:val="24"/>
                <w:szCs w:val="22"/>
              </w:rPr>
              <w:t xml:space="preserve">True, </w:t>
            </w:r>
            <w:r w:rsidR="00591F69" w:rsidRPr="00591F69">
              <w:rPr>
                <w:rFonts w:ascii="Calibri" w:eastAsia="Consolas" w:hAnsi="Consolas" w:cs="Consolas"/>
                <w:caps w:val="0"/>
                <w:color w:val="404040" w:themeColor="text1" w:themeTint="BF"/>
                <w:sz w:val="24"/>
                <w:szCs w:val="22"/>
              </w:rPr>
              <w:t xml:space="preserve">'normalize': </w:t>
            </w:r>
            <w:r w:rsidR="00591F69" w:rsidRPr="00591F69">
              <w:rPr>
                <w:rFonts w:ascii="Calibri" w:eastAsia="Consolas" w:hAnsi="Consolas" w:cs="Consolas"/>
                <w:caps w:val="0"/>
                <w:color w:val="585858"/>
                <w:sz w:val="24"/>
                <w:szCs w:val="22"/>
              </w:rPr>
              <w:t>True}</w:t>
            </w:r>
          </w:p>
          <w:p w14:paraId="0D8C8BC2" w14:textId="77777777" w:rsidR="007538DC" w:rsidRDefault="007538DC" w:rsidP="007538DC">
            <w:pPr>
              <w:contextualSpacing w:val="0"/>
            </w:pPr>
          </w:p>
          <w:p w14:paraId="01165266" w14:textId="77777777" w:rsidR="007F7A54" w:rsidRDefault="007F7A54" w:rsidP="007538DC">
            <w:pPr>
              <w:contextualSpacing w:val="0"/>
            </w:pPr>
          </w:p>
          <w:p w14:paraId="030228CE" w14:textId="77777777" w:rsidR="00B01379" w:rsidRDefault="00B01379" w:rsidP="007538DC">
            <w:pPr>
              <w:contextualSpacing w:val="0"/>
            </w:pPr>
          </w:p>
          <w:p w14:paraId="3DA722AD" w14:textId="77777777" w:rsidR="00B01379" w:rsidRDefault="00B01379" w:rsidP="007538DC">
            <w:pPr>
              <w:contextualSpacing w:val="0"/>
            </w:pPr>
          </w:p>
          <w:p w14:paraId="105F20CF" w14:textId="448136AE" w:rsidR="007F7A54" w:rsidRPr="007F7A54" w:rsidRDefault="007F7A54" w:rsidP="007F7A54">
            <w:pPr>
              <w:pStyle w:val="Heading3"/>
              <w:contextualSpacing w:val="0"/>
              <w:outlineLvl w:val="2"/>
              <w:rPr>
                <w:rFonts w:ascii="Calibri" w:eastAsia="Consolas" w:hAnsi="Consolas" w:cs="Consolas"/>
                <w:caps w:val="0"/>
                <w:color w:val="585858"/>
                <w:sz w:val="36"/>
                <w:szCs w:val="32"/>
              </w:rPr>
            </w:pPr>
            <w:r>
              <w:rPr>
                <w:rFonts w:ascii="Calibri" w:eastAsia="Consolas" w:hAnsi="Consolas" w:cs="Consolas"/>
                <w:caps w:val="0"/>
                <w:color w:val="585858"/>
                <w:sz w:val="36"/>
                <w:szCs w:val="32"/>
              </w:rPr>
              <w:lastRenderedPageBreak/>
              <w:t>P</w:t>
            </w:r>
            <w:r w:rsidRPr="007F7A54">
              <w:rPr>
                <w:rFonts w:ascii="Calibri" w:eastAsia="Consolas" w:hAnsi="Consolas" w:cs="Consolas"/>
                <w:caps w:val="0"/>
                <w:color w:val="585858"/>
                <w:sz w:val="36"/>
                <w:szCs w:val="32"/>
              </w:rPr>
              <w:t xml:space="preserve">olynomial </w:t>
            </w:r>
            <w:r>
              <w:rPr>
                <w:rFonts w:ascii="Calibri" w:eastAsia="Consolas" w:hAnsi="Consolas" w:cs="Consolas"/>
                <w:caps w:val="0"/>
                <w:color w:val="585858"/>
                <w:sz w:val="36"/>
                <w:szCs w:val="32"/>
              </w:rPr>
              <w:t>R</w:t>
            </w:r>
            <w:r w:rsidRPr="007F7A54">
              <w:rPr>
                <w:rFonts w:ascii="Calibri" w:eastAsia="Consolas" w:hAnsi="Consolas" w:cs="Consolas"/>
                <w:caps w:val="0"/>
                <w:color w:val="585858"/>
                <w:sz w:val="36"/>
                <w:szCs w:val="32"/>
              </w:rPr>
              <w:t>egression</w:t>
            </w:r>
          </w:p>
          <w:p w14:paraId="2C7A54C8" w14:textId="77777777" w:rsidR="007F7A54" w:rsidRDefault="007F7A54" w:rsidP="007F7A54">
            <w:pPr>
              <w:pStyle w:val="Heading2"/>
              <w:contextualSpacing w:val="0"/>
              <w:outlineLvl w:val="1"/>
            </w:pPr>
          </w:p>
          <w:p w14:paraId="39216364" w14:textId="02A6A21E" w:rsidR="007F7A54" w:rsidRPr="004A1032" w:rsidRDefault="007F7A54" w:rsidP="004A1032">
            <w:pPr>
              <w:pStyle w:val="Heading2"/>
              <w:contextualSpacing w:val="0"/>
              <w:outlineLvl w:val="1"/>
              <w:rPr>
                <w:rFonts w:ascii="Calibri" w:eastAsia="Consolas" w:hAnsi="Consolas" w:cs="Consolas"/>
                <w:b w:val="0"/>
                <w:bCs/>
                <w:caps w:val="0"/>
                <w:color w:val="000000" w:themeColor="text1"/>
                <w:sz w:val="24"/>
                <w:szCs w:val="22"/>
              </w:rPr>
            </w:pPr>
            <w:r>
              <w:t xml:space="preserve">    definition:</w:t>
            </w:r>
            <w:r w:rsidRPr="00CF1A49">
              <w:t xml:space="preserve"> </w:t>
            </w:r>
            <w:r w:rsidR="00591F69" w:rsidRPr="00591F69">
              <w:rPr>
                <w:rFonts w:ascii="Calibri" w:eastAsia="Consolas" w:hAnsi="Consolas" w:cs="Consolas"/>
                <w:b w:val="0"/>
                <w:bCs/>
                <w:caps w:val="0"/>
                <w:color w:val="000000" w:themeColor="text1"/>
                <w:sz w:val="24"/>
                <w:szCs w:val="22"/>
              </w:rPr>
              <w:t>Polynomial regression is a kind of linear regression in which the relationship shared between the dependent and independent variables Y and X is modeled as the nth degree of the polynomial. This is done to look for the best way of drawing a line using data points.</w:t>
            </w:r>
          </w:p>
          <w:p w14:paraId="748B4E1B" w14:textId="7BC440CB" w:rsidR="004A1032" w:rsidRDefault="004A1032" w:rsidP="007F7A54">
            <w:pPr>
              <w:pStyle w:val="Heading2"/>
              <w:contextualSpacing w:val="0"/>
              <w:outlineLvl w:val="1"/>
              <w:rPr>
                <w:rFonts w:ascii="Calibri" w:eastAsia="Consolas" w:hAnsi="Consolas" w:cs="Consolas"/>
                <w:bCs/>
                <w:color w:val="000000" w:themeColor="text1"/>
                <w:sz w:val="24"/>
              </w:rPr>
            </w:pPr>
            <w:r>
              <w:rPr>
                <w:rFonts w:ascii="Calibri" w:eastAsia="Consolas" w:hAnsi="Consolas" w:cs="Consolas"/>
                <w:bCs/>
                <w:color w:val="000000" w:themeColor="text1"/>
                <w:sz w:val="24"/>
              </w:rPr>
              <w:t xml:space="preserve">   -  </w:t>
            </w:r>
            <w:r>
              <w:rPr>
                <w:rFonts w:ascii="Calibri" w:eastAsia="Consolas" w:hAnsi="Consolas" w:cs="Consolas"/>
                <w:caps w:val="0"/>
                <w:color w:val="404040" w:themeColor="text1" w:themeTint="BF"/>
                <w:sz w:val="24"/>
                <w:szCs w:val="22"/>
              </w:rPr>
              <w:t>U</w:t>
            </w:r>
            <w:r w:rsidRPr="004A1032">
              <w:rPr>
                <w:rFonts w:ascii="Calibri" w:eastAsia="Consolas" w:hAnsi="Consolas" w:cs="Consolas"/>
                <w:caps w:val="0"/>
                <w:color w:val="404040" w:themeColor="text1" w:themeTint="BF"/>
                <w:sz w:val="24"/>
                <w:szCs w:val="22"/>
              </w:rPr>
              <w:t>sed pipeline to merge linear regression and polynomial features</w:t>
            </w:r>
            <w:r>
              <w:rPr>
                <w:rFonts w:ascii="Calibri" w:eastAsia="Consolas" w:hAnsi="Consolas" w:cs="Consolas"/>
                <w:caps w:val="0"/>
                <w:color w:val="404040" w:themeColor="text1" w:themeTint="BF"/>
                <w:sz w:val="24"/>
                <w:szCs w:val="22"/>
              </w:rPr>
              <w:t>.</w:t>
            </w:r>
          </w:p>
          <w:p w14:paraId="7FEF2D98" w14:textId="77777777" w:rsidR="004A1032" w:rsidRDefault="004A1032" w:rsidP="007F7A54">
            <w:pPr>
              <w:pStyle w:val="Heading2"/>
              <w:contextualSpacing w:val="0"/>
              <w:outlineLvl w:val="1"/>
              <w:rPr>
                <w:rFonts w:ascii="Calibri" w:eastAsia="Consolas" w:hAnsi="Consolas" w:cs="Consolas"/>
                <w:bCs/>
                <w:color w:val="000000" w:themeColor="text1"/>
                <w:sz w:val="24"/>
              </w:rPr>
            </w:pPr>
          </w:p>
          <w:p w14:paraId="50EED482" w14:textId="437A8D8A" w:rsidR="007F7A54" w:rsidRDefault="007F7A54" w:rsidP="007F7A54">
            <w:pPr>
              <w:pStyle w:val="Heading2"/>
              <w:contextualSpacing w:val="0"/>
              <w:outlineLvl w:val="1"/>
            </w:pPr>
            <w:r>
              <w:rPr>
                <w:rFonts w:ascii="Calibri" w:eastAsia="Consolas" w:hAnsi="Consolas" w:cs="Consolas"/>
                <w:bCs/>
                <w:color w:val="000000" w:themeColor="text1"/>
                <w:sz w:val="24"/>
              </w:rPr>
              <w:t xml:space="preserve">     </w:t>
            </w:r>
            <w:r w:rsidRPr="007F7A54">
              <w:t>MSE</w:t>
            </w:r>
            <w:r>
              <w:t xml:space="preserve">: </w:t>
            </w:r>
            <w:r w:rsidR="00EC24C2" w:rsidRPr="00EC24C2">
              <w:rPr>
                <w:rFonts w:ascii="Calibri" w:eastAsia="Consolas" w:hAnsi="Consolas" w:cs="Consolas"/>
                <w:caps w:val="0"/>
                <w:color w:val="585858"/>
                <w:sz w:val="24"/>
                <w:szCs w:val="22"/>
              </w:rPr>
              <w:t>0.027699723107936558</w:t>
            </w:r>
          </w:p>
          <w:p w14:paraId="755B6F9E" w14:textId="06562888" w:rsidR="007F7A54" w:rsidRDefault="007F7A54" w:rsidP="007F7A54">
            <w:pPr>
              <w:pStyle w:val="Heading2"/>
              <w:contextualSpacing w:val="0"/>
              <w:outlineLvl w:val="1"/>
            </w:pPr>
            <w:r>
              <w:t xml:space="preserve">    score:</w:t>
            </w:r>
            <w:r w:rsidR="004A1032">
              <w:t xml:space="preserve"> </w:t>
            </w:r>
            <w:r w:rsidR="00EC24C2" w:rsidRPr="00EC24C2">
              <w:rPr>
                <w:rFonts w:ascii="Calibri" w:eastAsia="Consolas" w:hAnsi="Consolas" w:cs="Consolas"/>
                <w:caps w:val="0"/>
                <w:color w:val="585858"/>
                <w:sz w:val="24"/>
                <w:szCs w:val="22"/>
              </w:rPr>
              <w:t>0.41997005121604314</w:t>
            </w:r>
          </w:p>
          <w:p w14:paraId="297410FA" w14:textId="1AA76C04" w:rsidR="00C1340C" w:rsidRDefault="007F7A54" w:rsidP="006E5F20">
            <w:pPr>
              <w:pStyle w:val="Heading2"/>
              <w:contextualSpacing w:val="0"/>
              <w:outlineLvl w:val="1"/>
            </w:pPr>
            <w:r>
              <w:t xml:space="preserve">    best </w:t>
            </w:r>
            <w:r w:rsidR="00703256">
              <w:t>parameters</w:t>
            </w:r>
            <w:r>
              <w:t>:</w:t>
            </w:r>
            <w:r w:rsidR="004A1032">
              <w:t xml:space="preserve"> </w:t>
            </w:r>
            <w:r w:rsidR="004A1032" w:rsidRPr="004A1032">
              <w:rPr>
                <w:rFonts w:ascii="Calibri" w:eastAsia="Consolas" w:hAnsi="Consolas" w:cs="Consolas"/>
                <w:caps w:val="0"/>
                <w:color w:val="585858"/>
                <w:sz w:val="24"/>
                <w:szCs w:val="22"/>
              </w:rPr>
              <w:t>{</w:t>
            </w:r>
            <w:r w:rsidR="004A1032" w:rsidRPr="004A1032">
              <w:rPr>
                <w:rFonts w:ascii="Calibri" w:eastAsia="Consolas" w:hAnsi="Consolas" w:cs="Consolas"/>
                <w:caps w:val="0"/>
                <w:color w:val="404040" w:themeColor="text1" w:themeTint="BF"/>
                <w:sz w:val="24"/>
                <w:szCs w:val="22"/>
              </w:rPr>
              <w:t>'linear__</w:t>
            </w:r>
            <w:proofErr w:type="spellStart"/>
            <w:r w:rsidR="004A1032" w:rsidRPr="004A1032">
              <w:rPr>
                <w:rFonts w:ascii="Calibri" w:eastAsia="Consolas" w:hAnsi="Consolas" w:cs="Consolas"/>
                <w:caps w:val="0"/>
                <w:color w:val="404040" w:themeColor="text1" w:themeTint="BF"/>
                <w:sz w:val="24"/>
                <w:szCs w:val="22"/>
              </w:rPr>
              <w:t>fit_intercept</w:t>
            </w:r>
            <w:proofErr w:type="spellEnd"/>
            <w:r w:rsidR="004A1032" w:rsidRPr="004A1032">
              <w:rPr>
                <w:rFonts w:ascii="Calibri" w:eastAsia="Consolas" w:hAnsi="Consolas" w:cs="Consolas"/>
                <w:caps w:val="0"/>
                <w:color w:val="404040" w:themeColor="text1" w:themeTint="BF"/>
                <w:sz w:val="24"/>
                <w:szCs w:val="22"/>
              </w:rPr>
              <w:t xml:space="preserve">': </w:t>
            </w:r>
            <w:r w:rsidR="004A1032" w:rsidRPr="004A1032">
              <w:rPr>
                <w:rFonts w:ascii="Calibri" w:eastAsia="Consolas" w:hAnsi="Consolas" w:cs="Consolas"/>
                <w:caps w:val="0"/>
                <w:color w:val="585858"/>
                <w:sz w:val="24"/>
                <w:szCs w:val="22"/>
              </w:rPr>
              <w:t xml:space="preserve">False, </w:t>
            </w:r>
            <w:r w:rsidR="004A1032" w:rsidRPr="004A1032">
              <w:rPr>
                <w:rFonts w:ascii="Calibri" w:eastAsia="Consolas" w:hAnsi="Consolas" w:cs="Consolas"/>
                <w:caps w:val="0"/>
                <w:color w:val="404040" w:themeColor="text1" w:themeTint="BF"/>
                <w:sz w:val="24"/>
                <w:szCs w:val="22"/>
              </w:rPr>
              <w:t>'</w:t>
            </w:r>
            <w:proofErr w:type="spellStart"/>
            <w:r w:rsidR="004A1032" w:rsidRPr="004A1032">
              <w:rPr>
                <w:rFonts w:ascii="Calibri" w:eastAsia="Consolas" w:hAnsi="Consolas" w:cs="Consolas"/>
                <w:caps w:val="0"/>
                <w:color w:val="404040" w:themeColor="text1" w:themeTint="BF"/>
                <w:sz w:val="24"/>
                <w:szCs w:val="22"/>
              </w:rPr>
              <w:t>linear__normalize</w:t>
            </w:r>
            <w:proofErr w:type="spellEnd"/>
            <w:r w:rsidR="004A1032" w:rsidRPr="004A1032">
              <w:rPr>
                <w:rFonts w:ascii="Calibri" w:eastAsia="Consolas" w:hAnsi="Consolas" w:cs="Consolas"/>
                <w:caps w:val="0"/>
                <w:color w:val="404040" w:themeColor="text1" w:themeTint="BF"/>
                <w:sz w:val="24"/>
                <w:szCs w:val="22"/>
              </w:rPr>
              <w:t xml:space="preserve">': </w:t>
            </w:r>
            <w:r w:rsidR="004A1032" w:rsidRPr="004A1032">
              <w:rPr>
                <w:rFonts w:ascii="Calibri" w:eastAsia="Consolas" w:hAnsi="Consolas" w:cs="Consolas"/>
                <w:caps w:val="0"/>
                <w:color w:val="585858"/>
                <w:sz w:val="24"/>
                <w:szCs w:val="22"/>
              </w:rPr>
              <w:t xml:space="preserve">True, </w:t>
            </w:r>
            <w:r w:rsidR="004A1032" w:rsidRPr="004A1032">
              <w:rPr>
                <w:rFonts w:ascii="Calibri" w:eastAsia="Consolas" w:hAnsi="Consolas" w:cs="Consolas"/>
                <w:caps w:val="0"/>
                <w:color w:val="404040" w:themeColor="text1" w:themeTint="BF"/>
                <w:sz w:val="24"/>
                <w:szCs w:val="22"/>
              </w:rPr>
              <w:t>'</w:t>
            </w:r>
            <w:proofErr w:type="spellStart"/>
            <w:r w:rsidR="004A1032" w:rsidRPr="004A1032">
              <w:rPr>
                <w:rFonts w:ascii="Calibri" w:eastAsia="Consolas" w:hAnsi="Consolas" w:cs="Consolas"/>
                <w:caps w:val="0"/>
                <w:color w:val="404040" w:themeColor="text1" w:themeTint="BF"/>
                <w:sz w:val="24"/>
                <w:szCs w:val="22"/>
              </w:rPr>
              <w:t>poly__degree</w:t>
            </w:r>
            <w:proofErr w:type="spellEnd"/>
            <w:r w:rsidR="004A1032" w:rsidRPr="004A1032">
              <w:rPr>
                <w:rFonts w:ascii="Calibri" w:eastAsia="Consolas" w:hAnsi="Consolas" w:cs="Consolas"/>
                <w:caps w:val="0"/>
                <w:color w:val="404040" w:themeColor="text1" w:themeTint="BF"/>
                <w:sz w:val="24"/>
                <w:szCs w:val="22"/>
              </w:rPr>
              <w:t xml:space="preserve">': </w:t>
            </w:r>
            <w:r w:rsidR="00EC24C2">
              <w:rPr>
                <w:rFonts w:ascii="Calibri" w:eastAsia="Consolas" w:hAnsi="Consolas" w:cs="Consolas"/>
                <w:caps w:val="0"/>
                <w:color w:val="404040" w:themeColor="text1" w:themeTint="BF"/>
                <w:sz w:val="24"/>
                <w:szCs w:val="22"/>
              </w:rPr>
              <w:t>7</w:t>
            </w:r>
            <w:r w:rsidR="004A1032" w:rsidRPr="004A1032">
              <w:rPr>
                <w:rFonts w:ascii="Calibri" w:eastAsia="Consolas" w:hAnsi="Consolas" w:cs="Consolas"/>
                <w:caps w:val="0"/>
                <w:color w:val="585858"/>
                <w:sz w:val="24"/>
                <w:szCs w:val="22"/>
              </w:rPr>
              <w:t xml:space="preserve">, </w:t>
            </w:r>
            <w:r w:rsidR="004A1032" w:rsidRPr="004A1032">
              <w:rPr>
                <w:rFonts w:ascii="Calibri" w:eastAsia="Consolas" w:hAnsi="Consolas" w:cs="Consolas"/>
                <w:caps w:val="0"/>
                <w:color w:val="404040" w:themeColor="text1" w:themeTint="BF"/>
                <w:sz w:val="24"/>
                <w:szCs w:val="22"/>
              </w:rPr>
              <w:t>'poly__</w:t>
            </w:r>
            <w:proofErr w:type="spellStart"/>
            <w:r w:rsidR="004A1032" w:rsidRPr="004A1032">
              <w:rPr>
                <w:rFonts w:ascii="Calibri" w:eastAsia="Consolas" w:hAnsi="Consolas" w:cs="Consolas"/>
                <w:caps w:val="0"/>
                <w:color w:val="404040" w:themeColor="text1" w:themeTint="BF"/>
                <w:sz w:val="24"/>
                <w:szCs w:val="22"/>
              </w:rPr>
              <w:t>include_bias</w:t>
            </w:r>
            <w:proofErr w:type="spellEnd"/>
            <w:r w:rsidR="004A1032" w:rsidRPr="004A1032">
              <w:rPr>
                <w:rFonts w:ascii="Calibri" w:eastAsia="Consolas" w:hAnsi="Consolas" w:cs="Consolas"/>
                <w:caps w:val="0"/>
                <w:color w:val="404040" w:themeColor="text1" w:themeTint="BF"/>
                <w:sz w:val="24"/>
                <w:szCs w:val="22"/>
              </w:rPr>
              <w:t xml:space="preserve">': </w:t>
            </w:r>
            <w:r w:rsidR="004A1032" w:rsidRPr="004A1032">
              <w:rPr>
                <w:rFonts w:ascii="Calibri" w:eastAsia="Consolas" w:hAnsi="Consolas" w:cs="Consolas"/>
                <w:caps w:val="0"/>
                <w:color w:val="585858"/>
                <w:sz w:val="24"/>
                <w:szCs w:val="22"/>
              </w:rPr>
              <w:t>True}</w:t>
            </w:r>
          </w:p>
          <w:p w14:paraId="1B97BA9C" w14:textId="77777777" w:rsidR="00C1340C" w:rsidRDefault="00C1340C" w:rsidP="007F7A54">
            <w:pPr>
              <w:pStyle w:val="Heading2"/>
              <w:contextualSpacing w:val="0"/>
              <w:outlineLvl w:val="1"/>
            </w:pPr>
          </w:p>
          <w:p w14:paraId="662CA623" w14:textId="59EE8533" w:rsidR="00BA2643" w:rsidRDefault="00C1340C" w:rsidP="00BA2643">
            <w:pPr>
              <w:pStyle w:val="Heading3"/>
              <w:shd w:val="clear" w:color="auto" w:fill="FFFFFF"/>
              <w:spacing w:after="120"/>
              <w:contextualSpacing w:val="0"/>
              <w:outlineLvl w:val="2"/>
              <w:rPr>
                <w:color w:val="1D824C" w:themeColor="accent1"/>
                <w:sz w:val="26"/>
                <w:szCs w:val="26"/>
              </w:rPr>
            </w:pPr>
            <w:r w:rsidRPr="00C1340C">
              <w:rPr>
                <w:color w:val="1D824C" w:themeColor="accent1"/>
                <w:sz w:val="26"/>
                <w:szCs w:val="26"/>
              </w:rPr>
              <w:t>Visualize the expected vs. predicted VALUES</w:t>
            </w:r>
            <w:r>
              <w:rPr>
                <w:color w:val="1D824C" w:themeColor="accent1"/>
                <w:sz w:val="26"/>
                <w:szCs w:val="26"/>
              </w:rPr>
              <w:t xml:space="preserve"> in </w:t>
            </w:r>
            <w:r w:rsidRPr="00C1340C">
              <w:rPr>
                <w:color w:val="1D824C" w:themeColor="accent1"/>
                <w:sz w:val="26"/>
                <w:szCs w:val="26"/>
              </w:rPr>
              <w:t>Polynomial Regression</w:t>
            </w:r>
            <w:r>
              <w:rPr>
                <w:color w:val="1D824C" w:themeColor="accent1"/>
                <w:sz w:val="26"/>
                <w:szCs w:val="26"/>
              </w:rPr>
              <w:t xml:space="preserve"> model </w:t>
            </w:r>
            <w:r w:rsidRPr="00C1340C">
              <w:rPr>
                <w:color w:val="1D824C" w:themeColor="accent1"/>
                <w:sz w:val="26"/>
                <w:szCs w:val="26"/>
              </w:rPr>
              <w:t>:</w:t>
            </w:r>
          </w:p>
          <w:p w14:paraId="72187A9B" w14:textId="3275A44B" w:rsidR="00923131" w:rsidRDefault="00C1340C" w:rsidP="00C1340C">
            <w:pPr>
              <w:pStyle w:val="Heading3"/>
              <w:shd w:val="clear" w:color="auto" w:fill="FFFFFF"/>
              <w:spacing w:after="120"/>
              <w:contextualSpacing w:val="0"/>
              <w:outlineLvl w:val="2"/>
              <w:rPr>
                <w:color w:val="1D824C" w:themeColor="accent1"/>
                <w:sz w:val="26"/>
                <w:szCs w:val="26"/>
              </w:rPr>
            </w:pPr>
            <w:r>
              <w:rPr>
                <w:noProof/>
                <w:color w:val="1D824C" w:themeColor="accent1"/>
                <w:sz w:val="26"/>
                <w:szCs w:val="26"/>
              </w:rPr>
              <w:drawing>
                <wp:inline distT="0" distB="0" distL="0" distR="0" wp14:anchorId="1892ACE9" wp14:editId="520F5D28">
                  <wp:extent cx="4274820" cy="284957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l="1920" t="15774" r="8308" b="-1998"/>
                          <a:stretch/>
                        </pic:blipFill>
                        <pic:spPr bwMode="auto">
                          <a:xfrm>
                            <a:off x="0" y="0"/>
                            <a:ext cx="4285327" cy="2856583"/>
                          </a:xfrm>
                          <a:prstGeom prst="rect">
                            <a:avLst/>
                          </a:prstGeom>
                          <a:ln>
                            <a:noFill/>
                          </a:ln>
                          <a:extLst>
                            <a:ext uri="{53640926-AAD7-44D8-BBD7-CCE9431645EC}">
                              <a14:shadowObscured xmlns:a14="http://schemas.microsoft.com/office/drawing/2010/main"/>
                            </a:ext>
                          </a:extLst>
                        </pic:spPr>
                      </pic:pic>
                    </a:graphicData>
                  </a:graphic>
                </wp:inline>
              </w:drawing>
            </w:r>
          </w:p>
          <w:p w14:paraId="4C2FC3FF" w14:textId="2893BDEE" w:rsidR="007F7A54" w:rsidRPr="007F7A54" w:rsidRDefault="00F54FB1" w:rsidP="007F7A54">
            <w:pPr>
              <w:pStyle w:val="Heading3"/>
              <w:contextualSpacing w:val="0"/>
              <w:outlineLvl w:val="2"/>
              <w:rPr>
                <w:rFonts w:ascii="Calibri" w:eastAsia="Consolas" w:hAnsi="Consolas" w:cs="Consolas"/>
                <w:caps w:val="0"/>
                <w:color w:val="585858"/>
                <w:sz w:val="36"/>
                <w:szCs w:val="32"/>
              </w:rPr>
            </w:pPr>
            <w:r>
              <w:rPr>
                <w:rFonts w:ascii="Calibri" w:eastAsia="Consolas" w:hAnsi="Consolas" w:cs="Consolas"/>
                <w:caps w:val="0"/>
                <w:color w:val="585858"/>
                <w:sz w:val="36"/>
                <w:szCs w:val="32"/>
              </w:rPr>
              <w:t xml:space="preserve">Random Forest </w:t>
            </w:r>
            <w:r w:rsidR="007F7A54">
              <w:rPr>
                <w:rFonts w:ascii="Calibri" w:eastAsia="Consolas" w:hAnsi="Consolas" w:cs="Consolas"/>
                <w:caps w:val="0"/>
                <w:color w:val="585858"/>
                <w:sz w:val="36"/>
                <w:szCs w:val="32"/>
              </w:rPr>
              <w:t>R</w:t>
            </w:r>
            <w:r w:rsidR="007F7A54" w:rsidRPr="007F7A54">
              <w:rPr>
                <w:rFonts w:ascii="Calibri" w:eastAsia="Consolas" w:hAnsi="Consolas" w:cs="Consolas"/>
                <w:caps w:val="0"/>
                <w:color w:val="585858"/>
                <w:sz w:val="36"/>
                <w:szCs w:val="32"/>
              </w:rPr>
              <w:t>egression</w:t>
            </w:r>
          </w:p>
          <w:p w14:paraId="5F7EF0D7" w14:textId="77777777" w:rsidR="007F7A54" w:rsidRDefault="007F7A54" w:rsidP="007F7A54">
            <w:pPr>
              <w:pStyle w:val="Heading2"/>
              <w:contextualSpacing w:val="0"/>
              <w:outlineLvl w:val="1"/>
            </w:pPr>
          </w:p>
          <w:p w14:paraId="0374C0A0" w14:textId="256DFD6B" w:rsidR="00F54FB1" w:rsidRDefault="007F7A54" w:rsidP="00F54FB1">
            <w:pPr>
              <w:pStyle w:val="Heading2"/>
              <w:contextualSpacing w:val="0"/>
              <w:outlineLvl w:val="1"/>
              <w:rPr>
                <w:rFonts w:ascii="Calibri" w:eastAsia="Consolas" w:hAnsi="Consolas" w:cs="Consolas"/>
                <w:b w:val="0"/>
                <w:bCs/>
                <w:caps w:val="0"/>
                <w:color w:val="000000" w:themeColor="text1"/>
                <w:sz w:val="24"/>
                <w:szCs w:val="22"/>
              </w:rPr>
            </w:pPr>
            <w:r>
              <w:t xml:space="preserve">    definition:</w:t>
            </w:r>
            <w:r w:rsidRPr="00CF1A49">
              <w:t xml:space="preserve"> </w:t>
            </w:r>
            <w:r w:rsidR="00F54FB1" w:rsidRPr="00591F69">
              <w:rPr>
                <w:rFonts w:ascii="Calibri" w:eastAsia="Consolas" w:hAnsi="Consolas" w:cs="Consolas"/>
                <w:b w:val="0"/>
                <w:bCs/>
                <w:caps w:val="0"/>
                <w:color w:val="000000" w:themeColor="text1"/>
                <w:sz w:val="24"/>
                <w:szCs w:val="22"/>
              </w:rPr>
              <w:t>a</w:t>
            </w:r>
            <w:r w:rsidR="00F54FB1" w:rsidRPr="00F54FB1">
              <w:rPr>
                <w:rFonts w:ascii="Calibri" w:eastAsia="Consolas" w:hAnsi="Consolas" w:cs="Consolas"/>
                <w:b w:val="0"/>
                <w:bCs/>
                <w:caps w:val="0"/>
                <w:color w:val="000000" w:themeColor="text1"/>
                <w:sz w:val="24"/>
                <w:szCs w:val="22"/>
              </w:rPr>
              <w:t xml:space="preserve"> supervised learning algorithm that uses ensemble learning method for regression</w:t>
            </w:r>
            <w:r w:rsidR="00F54FB1">
              <w:rPr>
                <w:rFonts w:ascii="Calibri" w:eastAsia="Consolas" w:hAnsi="Consolas" w:cs="Consolas"/>
                <w:b w:val="0"/>
                <w:bCs/>
                <w:caps w:val="0"/>
                <w:color w:val="000000" w:themeColor="text1"/>
                <w:sz w:val="24"/>
                <w:szCs w:val="22"/>
              </w:rPr>
              <w:t>.</w:t>
            </w:r>
          </w:p>
          <w:p w14:paraId="6FC511FE" w14:textId="360546AA" w:rsidR="007F7A54" w:rsidRDefault="007F7A54" w:rsidP="007F7A54">
            <w:pPr>
              <w:pStyle w:val="Heading2"/>
              <w:contextualSpacing w:val="0"/>
              <w:outlineLvl w:val="1"/>
              <w:rPr>
                <w:rFonts w:ascii="Calibri" w:eastAsia="Consolas" w:hAnsi="Consolas" w:cs="Consolas"/>
                <w:bCs/>
                <w:color w:val="000000" w:themeColor="text1"/>
                <w:sz w:val="24"/>
              </w:rPr>
            </w:pPr>
          </w:p>
          <w:p w14:paraId="76503A53" w14:textId="26A2D23E" w:rsidR="007F7A54" w:rsidRDefault="007F7A54" w:rsidP="007F7A54">
            <w:pPr>
              <w:pStyle w:val="Heading2"/>
              <w:contextualSpacing w:val="0"/>
              <w:outlineLvl w:val="1"/>
            </w:pPr>
            <w:r>
              <w:rPr>
                <w:rFonts w:ascii="Calibri" w:eastAsia="Consolas" w:hAnsi="Consolas" w:cs="Consolas"/>
                <w:bCs/>
                <w:color w:val="000000" w:themeColor="text1"/>
                <w:sz w:val="24"/>
              </w:rPr>
              <w:t xml:space="preserve">     </w:t>
            </w:r>
            <w:r w:rsidRPr="007F7A54">
              <w:t>MSE</w:t>
            </w:r>
            <w:r>
              <w:t xml:space="preserve">: </w:t>
            </w:r>
            <w:r w:rsidR="00EC24C2" w:rsidRPr="00EC24C2">
              <w:rPr>
                <w:rFonts w:ascii="Calibri" w:eastAsia="Consolas" w:hAnsi="Consolas" w:cs="Consolas"/>
                <w:caps w:val="0"/>
                <w:color w:val="585858"/>
                <w:sz w:val="24"/>
                <w:szCs w:val="22"/>
              </w:rPr>
              <w:t>0.027724169074332266</w:t>
            </w:r>
          </w:p>
          <w:p w14:paraId="7EDA887F" w14:textId="54859762" w:rsidR="007F7A54" w:rsidRPr="00591F69" w:rsidRDefault="007F7A54" w:rsidP="007F7A54">
            <w:pPr>
              <w:pStyle w:val="Heading2"/>
              <w:contextualSpacing w:val="0"/>
              <w:outlineLvl w:val="1"/>
              <w:rPr>
                <w:rFonts w:ascii="Calibri" w:eastAsia="Consolas" w:hAnsi="Consolas" w:cs="Consolas"/>
                <w:caps w:val="0"/>
                <w:color w:val="585858"/>
                <w:sz w:val="24"/>
                <w:szCs w:val="22"/>
              </w:rPr>
            </w:pPr>
            <w:r>
              <w:t xml:space="preserve">    score:</w:t>
            </w:r>
            <w:r w:rsidR="00591F69">
              <w:t xml:space="preserve"> </w:t>
            </w:r>
            <w:r w:rsidR="00EC24C2" w:rsidRPr="00EC24C2">
              <w:rPr>
                <w:rFonts w:ascii="Calibri" w:eastAsia="Consolas" w:hAnsi="Consolas" w:cs="Consolas"/>
                <w:caps w:val="0"/>
                <w:color w:val="585858"/>
                <w:sz w:val="24"/>
                <w:szCs w:val="22"/>
              </w:rPr>
              <w:t>0.4372377176111383</w:t>
            </w:r>
          </w:p>
          <w:p w14:paraId="20B36434" w14:textId="406EAEB9" w:rsidR="007F7A54" w:rsidRPr="00CF1A49" w:rsidRDefault="007F7A54" w:rsidP="007F7A54">
            <w:pPr>
              <w:pStyle w:val="Heading2"/>
              <w:contextualSpacing w:val="0"/>
              <w:outlineLvl w:val="1"/>
            </w:pPr>
            <w:r>
              <w:t>best parameters:</w:t>
            </w:r>
            <w:r w:rsidR="00591F69">
              <w:t xml:space="preserve"> </w:t>
            </w:r>
            <w:r w:rsidR="00F54FB1" w:rsidRPr="00F54FB1">
              <w:rPr>
                <w:rFonts w:ascii="Calibri" w:eastAsia="Consolas" w:hAnsi="Consolas" w:cs="Consolas"/>
                <w:caps w:val="0"/>
                <w:color w:val="585858"/>
                <w:sz w:val="24"/>
                <w:szCs w:val="22"/>
              </w:rPr>
              <w:t>{'</w:t>
            </w:r>
            <w:proofErr w:type="spellStart"/>
            <w:r w:rsidR="00F54FB1" w:rsidRPr="00F54FB1">
              <w:rPr>
                <w:rFonts w:ascii="Calibri" w:eastAsia="Consolas" w:hAnsi="Consolas" w:cs="Consolas"/>
                <w:caps w:val="0"/>
                <w:color w:val="585858"/>
                <w:sz w:val="24"/>
                <w:szCs w:val="22"/>
              </w:rPr>
              <w:t>max_depth</w:t>
            </w:r>
            <w:proofErr w:type="spellEnd"/>
            <w:r w:rsidR="00F54FB1" w:rsidRPr="00F54FB1">
              <w:rPr>
                <w:rFonts w:ascii="Calibri" w:eastAsia="Consolas" w:hAnsi="Consolas" w:cs="Consolas"/>
                <w:caps w:val="0"/>
                <w:color w:val="585858"/>
                <w:sz w:val="24"/>
                <w:szCs w:val="22"/>
              </w:rPr>
              <w:t>': 10}</w:t>
            </w:r>
            <w:r w:rsidR="00BA2643">
              <w:rPr>
                <w:rFonts w:ascii="Calibri" w:eastAsia="Consolas" w:hAnsi="Consolas" w:cs="Consolas"/>
                <w:caps w:val="0"/>
                <w:color w:val="585858"/>
                <w:sz w:val="24"/>
                <w:szCs w:val="22"/>
              </w:rPr>
              <w:br/>
            </w:r>
          </w:p>
          <w:p w14:paraId="2D37E264" w14:textId="41D38EDA" w:rsidR="00BA2643" w:rsidRDefault="00BA2643" w:rsidP="00BA2643">
            <w:pPr>
              <w:pStyle w:val="Heading3"/>
              <w:shd w:val="clear" w:color="auto" w:fill="FFFFFF"/>
              <w:spacing w:after="120"/>
              <w:contextualSpacing w:val="0"/>
              <w:outlineLvl w:val="2"/>
              <w:rPr>
                <w:noProof/>
                <w:color w:val="1D824C" w:themeColor="accent1"/>
                <w:sz w:val="26"/>
                <w:szCs w:val="26"/>
              </w:rPr>
            </w:pPr>
            <w:r w:rsidRPr="00C1340C">
              <w:rPr>
                <w:color w:val="1D824C" w:themeColor="accent1"/>
                <w:sz w:val="26"/>
                <w:szCs w:val="26"/>
              </w:rPr>
              <w:lastRenderedPageBreak/>
              <w:t>Visualize the expected vs. predicted VALUES</w:t>
            </w:r>
            <w:r>
              <w:rPr>
                <w:color w:val="1D824C" w:themeColor="accent1"/>
                <w:sz w:val="26"/>
                <w:szCs w:val="26"/>
              </w:rPr>
              <w:t xml:space="preserve"> in </w:t>
            </w:r>
            <w:r w:rsidRPr="00BA2643">
              <w:rPr>
                <w:color w:val="1D824C" w:themeColor="accent1"/>
                <w:sz w:val="26"/>
                <w:szCs w:val="26"/>
              </w:rPr>
              <w:t xml:space="preserve">Random Forest Regression </w:t>
            </w:r>
            <w:r>
              <w:rPr>
                <w:color w:val="1D824C" w:themeColor="accent1"/>
                <w:sz w:val="26"/>
                <w:szCs w:val="26"/>
              </w:rPr>
              <w:t xml:space="preserve">model </w:t>
            </w:r>
            <w:r w:rsidRPr="00C1340C">
              <w:rPr>
                <w:color w:val="1D824C" w:themeColor="accent1"/>
                <w:sz w:val="26"/>
                <w:szCs w:val="26"/>
              </w:rPr>
              <w:t>:</w:t>
            </w:r>
            <w:r>
              <w:rPr>
                <w:color w:val="1D824C" w:themeColor="accent1"/>
                <w:sz w:val="26"/>
                <w:szCs w:val="26"/>
              </w:rPr>
              <w:br/>
            </w:r>
          </w:p>
          <w:p w14:paraId="140CDABA" w14:textId="542F446E" w:rsidR="007F7A54" w:rsidRPr="00E160AA" w:rsidRDefault="00BA2643" w:rsidP="00E160AA">
            <w:pPr>
              <w:pStyle w:val="Heading3"/>
              <w:shd w:val="clear" w:color="auto" w:fill="FFFFFF"/>
              <w:spacing w:after="120"/>
              <w:contextualSpacing w:val="0"/>
              <w:outlineLvl w:val="2"/>
              <w:rPr>
                <w:color w:val="1D824C" w:themeColor="accent1"/>
                <w:sz w:val="26"/>
                <w:szCs w:val="26"/>
              </w:rPr>
            </w:pPr>
            <w:r>
              <w:rPr>
                <w:noProof/>
                <w:color w:val="1D824C" w:themeColor="accent1"/>
                <w:sz w:val="26"/>
                <w:szCs w:val="26"/>
              </w:rPr>
              <w:drawing>
                <wp:inline distT="0" distB="0" distL="0" distR="0" wp14:anchorId="0FF5B851" wp14:editId="1B3AE531">
                  <wp:extent cx="3451860" cy="2400092"/>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l="8204" t="15278" r="8975"/>
                          <a:stretch/>
                        </pic:blipFill>
                        <pic:spPr bwMode="auto">
                          <a:xfrm>
                            <a:off x="0" y="0"/>
                            <a:ext cx="3496512" cy="2431139"/>
                          </a:xfrm>
                          <a:prstGeom prst="rect">
                            <a:avLst/>
                          </a:prstGeom>
                          <a:ln>
                            <a:noFill/>
                          </a:ln>
                          <a:extLst>
                            <a:ext uri="{53640926-AAD7-44D8-BBD7-CCE9431645EC}">
                              <a14:shadowObscured xmlns:a14="http://schemas.microsoft.com/office/drawing/2010/main"/>
                            </a:ext>
                          </a:extLst>
                        </pic:spPr>
                      </pic:pic>
                    </a:graphicData>
                  </a:graphic>
                </wp:inline>
              </w:drawing>
            </w:r>
          </w:p>
          <w:p w14:paraId="5D3314D0" w14:textId="77777777" w:rsidR="007F7A54" w:rsidRDefault="007F7A54" w:rsidP="007538DC">
            <w:pPr>
              <w:contextualSpacing w:val="0"/>
            </w:pPr>
          </w:p>
          <w:p w14:paraId="0BB25817" w14:textId="714A8534" w:rsidR="007F7A54" w:rsidRPr="007F7A54" w:rsidRDefault="007F7A54" w:rsidP="007F7A54">
            <w:pPr>
              <w:pStyle w:val="Heading3"/>
              <w:contextualSpacing w:val="0"/>
              <w:outlineLvl w:val="2"/>
              <w:rPr>
                <w:rFonts w:ascii="Calibri" w:eastAsia="Consolas" w:hAnsi="Consolas" w:cstheme="minorBidi"/>
                <w:caps w:val="0"/>
                <w:color w:val="585858"/>
                <w:sz w:val="36"/>
                <w:szCs w:val="32"/>
                <w:rtl/>
                <w:lang w:bidi="ar-EG"/>
              </w:rPr>
            </w:pPr>
            <w:r>
              <w:rPr>
                <w:rFonts w:ascii="Calibri" w:eastAsia="Consolas" w:hAnsi="Consolas" w:cs="Consolas"/>
                <w:caps w:val="0"/>
                <w:color w:val="585858"/>
                <w:sz w:val="36"/>
                <w:szCs w:val="32"/>
              </w:rPr>
              <w:t>R</w:t>
            </w:r>
            <w:r w:rsidRPr="007F7A54">
              <w:rPr>
                <w:rFonts w:ascii="Calibri" w:eastAsia="Consolas" w:hAnsi="Consolas" w:cs="Consolas"/>
                <w:caps w:val="0"/>
                <w:color w:val="585858"/>
                <w:sz w:val="36"/>
                <w:szCs w:val="32"/>
              </w:rPr>
              <w:t xml:space="preserve">idge </w:t>
            </w:r>
            <w:r>
              <w:rPr>
                <w:rFonts w:ascii="Calibri" w:eastAsia="Consolas" w:hAnsi="Consolas" w:cs="Consolas"/>
                <w:caps w:val="0"/>
                <w:color w:val="585858"/>
                <w:sz w:val="36"/>
                <w:szCs w:val="32"/>
              </w:rPr>
              <w:t>R</w:t>
            </w:r>
            <w:r w:rsidRPr="007F7A54">
              <w:rPr>
                <w:rFonts w:ascii="Calibri" w:eastAsia="Consolas" w:hAnsi="Consolas" w:cs="Consolas"/>
                <w:caps w:val="0"/>
                <w:color w:val="585858"/>
                <w:sz w:val="36"/>
                <w:szCs w:val="32"/>
              </w:rPr>
              <w:t>egression</w:t>
            </w:r>
          </w:p>
          <w:p w14:paraId="53EA2CBE" w14:textId="77777777" w:rsidR="007F7A54" w:rsidRDefault="007F7A54" w:rsidP="007F7A54">
            <w:pPr>
              <w:pStyle w:val="Heading2"/>
              <w:contextualSpacing w:val="0"/>
              <w:outlineLvl w:val="1"/>
            </w:pPr>
          </w:p>
          <w:p w14:paraId="59C34C50" w14:textId="7DCE05DD" w:rsidR="007F7A54" w:rsidRDefault="007F7A54" w:rsidP="007F7A54">
            <w:pPr>
              <w:pStyle w:val="Heading2"/>
              <w:contextualSpacing w:val="0"/>
              <w:outlineLvl w:val="1"/>
              <w:rPr>
                <w:rFonts w:ascii="Calibri" w:eastAsia="Consolas" w:hAnsi="Consolas" w:cs="Consolas"/>
                <w:b w:val="0"/>
                <w:bCs/>
                <w:caps w:val="0"/>
                <w:color w:val="000000" w:themeColor="text1"/>
                <w:sz w:val="24"/>
                <w:szCs w:val="22"/>
              </w:rPr>
            </w:pPr>
            <w:r>
              <w:t xml:space="preserve">    definition:</w:t>
            </w:r>
            <w:r w:rsidRPr="00CF1A49">
              <w:t xml:space="preserve"> </w:t>
            </w:r>
            <w:r w:rsidR="004A1032" w:rsidRPr="004A1032">
              <w:rPr>
                <w:rFonts w:ascii="Calibri" w:eastAsia="Consolas" w:hAnsi="Consolas" w:cs="Consolas"/>
                <w:b w:val="0"/>
                <w:bCs/>
                <w:caps w:val="0"/>
                <w:color w:val="000000" w:themeColor="text1"/>
                <w:sz w:val="24"/>
                <w:szCs w:val="22"/>
              </w:rPr>
              <w:t>Is A Technique Which Is Used For Analyzing Multiple Regression Where The Data Suffers From Multicollinearity.</w:t>
            </w:r>
          </w:p>
          <w:p w14:paraId="34538A5B" w14:textId="77777777" w:rsidR="007F7A54" w:rsidRDefault="007F7A54" w:rsidP="007F7A54">
            <w:pPr>
              <w:pStyle w:val="Heading2"/>
              <w:contextualSpacing w:val="0"/>
              <w:outlineLvl w:val="1"/>
              <w:rPr>
                <w:rFonts w:ascii="Calibri" w:eastAsia="Consolas" w:hAnsi="Consolas" w:cs="Consolas"/>
                <w:bCs/>
                <w:color w:val="000000" w:themeColor="text1"/>
                <w:sz w:val="24"/>
              </w:rPr>
            </w:pPr>
          </w:p>
          <w:p w14:paraId="03EF911D" w14:textId="6587F640" w:rsidR="007F7A54" w:rsidRDefault="007F7A54" w:rsidP="007F7A54">
            <w:pPr>
              <w:pStyle w:val="Heading2"/>
              <w:contextualSpacing w:val="0"/>
              <w:outlineLvl w:val="1"/>
            </w:pPr>
            <w:r>
              <w:rPr>
                <w:rFonts w:ascii="Calibri" w:eastAsia="Consolas" w:hAnsi="Consolas" w:cs="Consolas"/>
                <w:bCs/>
                <w:color w:val="000000" w:themeColor="text1"/>
                <w:sz w:val="24"/>
              </w:rPr>
              <w:t xml:space="preserve">     </w:t>
            </w:r>
            <w:r w:rsidRPr="007F7A54">
              <w:t>MSE</w:t>
            </w:r>
            <w:r>
              <w:t xml:space="preserve">: </w:t>
            </w:r>
            <w:r w:rsidR="00EC24C2" w:rsidRPr="00EC24C2">
              <w:rPr>
                <w:rFonts w:ascii="Calibri" w:eastAsia="Consolas" w:hAnsi="Consolas" w:cs="Consolas"/>
                <w:caps w:val="0"/>
                <w:color w:val="585858"/>
                <w:sz w:val="24"/>
                <w:szCs w:val="22"/>
              </w:rPr>
              <w:t>0.03290908982472024</w:t>
            </w:r>
          </w:p>
          <w:p w14:paraId="189EC706" w14:textId="04E3B582" w:rsidR="007F7A54" w:rsidRDefault="007F7A54" w:rsidP="007F7A54">
            <w:pPr>
              <w:pStyle w:val="Heading2"/>
              <w:contextualSpacing w:val="0"/>
              <w:outlineLvl w:val="1"/>
            </w:pPr>
            <w:r>
              <w:t xml:space="preserve">    score:</w:t>
            </w:r>
            <w:r w:rsidR="00591F69">
              <w:t xml:space="preserve"> </w:t>
            </w:r>
            <w:r w:rsidR="00EC24C2" w:rsidRPr="00EC24C2">
              <w:rPr>
                <w:rFonts w:ascii="Calibri" w:eastAsia="Consolas" w:hAnsi="Consolas" w:cs="Consolas"/>
                <w:caps w:val="0"/>
                <w:color w:val="585858"/>
                <w:sz w:val="24"/>
                <w:szCs w:val="22"/>
              </w:rPr>
              <w:t>0.29923119202735904</w:t>
            </w:r>
          </w:p>
          <w:p w14:paraId="0EF13443" w14:textId="70C52A67" w:rsidR="00BA2643" w:rsidRDefault="007F7A54" w:rsidP="006158C2">
            <w:pPr>
              <w:pStyle w:val="Heading2"/>
              <w:contextualSpacing w:val="0"/>
              <w:outlineLvl w:val="1"/>
            </w:pPr>
            <w:r>
              <w:t xml:space="preserve">    best parameters:</w:t>
            </w:r>
            <w:r w:rsidR="00591F69">
              <w:t xml:space="preserve"> </w:t>
            </w:r>
            <w:r w:rsidR="00591F69" w:rsidRPr="00591F69">
              <w:rPr>
                <w:rFonts w:ascii="Calibri" w:eastAsia="Consolas" w:hAnsi="Consolas" w:cs="Consolas"/>
                <w:caps w:val="0"/>
                <w:color w:val="585858"/>
                <w:sz w:val="24"/>
                <w:szCs w:val="22"/>
              </w:rPr>
              <w:t>{</w:t>
            </w:r>
            <w:r w:rsidR="00591F69" w:rsidRPr="00591F69">
              <w:rPr>
                <w:rFonts w:ascii="Calibri" w:eastAsia="Consolas" w:hAnsi="Consolas" w:cs="Consolas"/>
                <w:caps w:val="0"/>
                <w:color w:val="404040" w:themeColor="text1" w:themeTint="BF"/>
                <w:sz w:val="24"/>
                <w:szCs w:val="22"/>
              </w:rPr>
              <w:t xml:space="preserve">'alpha': </w:t>
            </w:r>
            <w:r w:rsidR="00591F69" w:rsidRPr="00591F69">
              <w:rPr>
                <w:rFonts w:ascii="Calibri" w:eastAsia="Consolas" w:hAnsi="Consolas" w:cs="Consolas"/>
                <w:caps w:val="0"/>
                <w:color w:val="585858"/>
                <w:sz w:val="24"/>
                <w:szCs w:val="22"/>
              </w:rPr>
              <w:t xml:space="preserve">0.0001, </w:t>
            </w:r>
            <w:r w:rsidR="00591F69" w:rsidRPr="00591F69">
              <w:rPr>
                <w:rFonts w:ascii="Calibri" w:eastAsia="Consolas" w:hAnsi="Consolas" w:cs="Consolas"/>
                <w:caps w:val="0"/>
                <w:color w:val="404040" w:themeColor="text1" w:themeTint="BF"/>
                <w:sz w:val="24"/>
                <w:szCs w:val="22"/>
              </w:rPr>
              <w:t>'</w:t>
            </w:r>
            <w:proofErr w:type="spellStart"/>
            <w:r w:rsidR="00591F69" w:rsidRPr="00591F69">
              <w:rPr>
                <w:rFonts w:ascii="Calibri" w:eastAsia="Consolas" w:hAnsi="Consolas" w:cs="Consolas"/>
                <w:caps w:val="0"/>
                <w:color w:val="404040" w:themeColor="text1" w:themeTint="BF"/>
                <w:sz w:val="24"/>
                <w:szCs w:val="22"/>
              </w:rPr>
              <w:t>fit_intercept</w:t>
            </w:r>
            <w:proofErr w:type="spellEnd"/>
            <w:r w:rsidR="00591F69" w:rsidRPr="00591F69">
              <w:rPr>
                <w:rFonts w:ascii="Calibri" w:eastAsia="Consolas" w:hAnsi="Consolas" w:cs="Consolas"/>
                <w:caps w:val="0"/>
                <w:color w:val="404040" w:themeColor="text1" w:themeTint="BF"/>
                <w:sz w:val="24"/>
                <w:szCs w:val="22"/>
              </w:rPr>
              <w:t xml:space="preserve">': </w:t>
            </w:r>
            <w:r w:rsidR="00591F69" w:rsidRPr="00591F69">
              <w:rPr>
                <w:rFonts w:ascii="Calibri" w:eastAsia="Consolas" w:hAnsi="Consolas" w:cs="Consolas"/>
                <w:caps w:val="0"/>
                <w:color w:val="585858"/>
                <w:sz w:val="24"/>
                <w:szCs w:val="22"/>
              </w:rPr>
              <w:t xml:space="preserve">True, </w:t>
            </w:r>
            <w:r w:rsidR="00591F69" w:rsidRPr="00591F69">
              <w:rPr>
                <w:rFonts w:ascii="Calibri" w:eastAsia="Consolas" w:hAnsi="Consolas" w:cs="Consolas"/>
                <w:caps w:val="0"/>
                <w:color w:val="404040" w:themeColor="text1" w:themeTint="BF"/>
                <w:sz w:val="24"/>
                <w:szCs w:val="22"/>
              </w:rPr>
              <w:t>'normalize':</w:t>
            </w:r>
            <w:r w:rsidR="00591F69" w:rsidRPr="00591F69">
              <w:rPr>
                <w:rFonts w:ascii="Calibri" w:eastAsia="Consolas" w:hAnsi="Consolas" w:cs="Consolas"/>
                <w:caps w:val="0"/>
                <w:color w:val="585858"/>
                <w:sz w:val="24"/>
                <w:szCs w:val="22"/>
              </w:rPr>
              <w:t xml:space="preserve"> </w:t>
            </w:r>
            <w:r w:rsidR="00DC7AD9">
              <w:rPr>
                <w:rFonts w:ascii="Calibri" w:eastAsia="Consolas" w:hAnsi="Consolas" w:cs="Consolas"/>
                <w:caps w:val="0"/>
                <w:color w:val="585858"/>
                <w:sz w:val="24"/>
                <w:szCs w:val="22"/>
              </w:rPr>
              <w:t>Tru</w:t>
            </w:r>
            <w:r w:rsidR="00591F69" w:rsidRPr="00591F69">
              <w:rPr>
                <w:rFonts w:ascii="Calibri" w:eastAsia="Consolas" w:hAnsi="Consolas" w:cs="Consolas"/>
                <w:caps w:val="0"/>
                <w:color w:val="585858"/>
                <w:sz w:val="24"/>
                <w:szCs w:val="22"/>
              </w:rPr>
              <w:t xml:space="preserve">e, </w:t>
            </w:r>
            <w:r w:rsidR="00591F69" w:rsidRPr="00591F69">
              <w:rPr>
                <w:rFonts w:ascii="Calibri" w:eastAsia="Consolas" w:hAnsi="Consolas" w:cs="Consolas"/>
                <w:caps w:val="0"/>
                <w:color w:val="404040" w:themeColor="text1" w:themeTint="BF"/>
                <w:sz w:val="24"/>
                <w:szCs w:val="22"/>
              </w:rPr>
              <w:t xml:space="preserve">'solver': </w:t>
            </w:r>
            <w:r w:rsidR="00591F69" w:rsidRPr="00591F69">
              <w:rPr>
                <w:rFonts w:ascii="Calibri" w:eastAsia="Consolas" w:hAnsi="Consolas" w:cs="Consolas"/>
                <w:caps w:val="0"/>
                <w:color w:val="585858"/>
                <w:sz w:val="24"/>
                <w:szCs w:val="22"/>
              </w:rPr>
              <w:t>'sag'}</w:t>
            </w:r>
          </w:p>
          <w:p w14:paraId="61956D09" w14:textId="154BD672" w:rsidR="007F7A54" w:rsidRDefault="007F7A54" w:rsidP="007538DC">
            <w:pPr>
              <w:contextualSpacing w:val="0"/>
            </w:pPr>
          </w:p>
          <w:p w14:paraId="196E9DF8" w14:textId="77777777" w:rsidR="0001197B" w:rsidRDefault="0001197B" w:rsidP="007538DC">
            <w:pPr>
              <w:contextualSpacing w:val="0"/>
              <w:rPr>
                <w:rFonts w:hint="cs"/>
                <w:rtl/>
                <w:lang w:bidi="ar-EG"/>
              </w:rPr>
            </w:pPr>
          </w:p>
          <w:p w14:paraId="3C84D9E5" w14:textId="73DA35B8" w:rsidR="007F7A54" w:rsidRPr="0001197B" w:rsidRDefault="0001197B" w:rsidP="007F7A54">
            <w:pPr>
              <w:pStyle w:val="Heading3"/>
              <w:contextualSpacing w:val="0"/>
              <w:outlineLvl w:val="2"/>
              <w:rPr>
                <w:rFonts w:ascii="Calibri" w:eastAsia="Consolas" w:hAnsi="Consolas" w:cs="Consolas"/>
                <w:caps w:val="0"/>
                <w:color w:val="585858"/>
                <w:sz w:val="36"/>
                <w:szCs w:val="32"/>
              </w:rPr>
            </w:pPr>
            <w:proofErr w:type="spellStart"/>
            <w:r>
              <w:rPr>
                <w:rFonts w:ascii="Calibri" w:eastAsia="Consolas" w:hAnsi="Consolas" w:cs="Consolas"/>
                <w:caps w:val="0"/>
                <w:color w:val="585858"/>
                <w:sz w:val="36"/>
                <w:szCs w:val="32"/>
              </w:rPr>
              <w:t>G</w:t>
            </w:r>
            <w:r w:rsidR="007F7A54" w:rsidRPr="0001197B">
              <w:rPr>
                <w:rFonts w:ascii="Calibri" w:eastAsia="Consolas" w:hAnsi="Consolas" w:cs="Consolas"/>
                <w:caps w:val="0"/>
                <w:color w:val="585858"/>
                <w:sz w:val="36"/>
                <w:szCs w:val="32"/>
              </w:rPr>
              <w:t>ridsearchcv</w:t>
            </w:r>
            <w:proofErr w:type="spellEnd"/>
          </w:p>
          <w:p w14:paraId="4FA8080C" w14:textId="77777777" w:rsidR="007F7A54" w:rsidRDefault="007F7A54" w:rsidP="007F7A54">
            <w:pPr>
              <w:pStyle w:val="Heading2"/>
              <w:contextualSpacing w:val="0"/>
              <w:outlineLvl w:val="1"/>
            </w:pPr>
          </w:p>
          <w:p w14:paraId="7C4996BD" w14:textId="223A71DD" w:rsidR="007F7A54" w:rsidRDefault="007F7A54" w:rsidP="007F7A54">
            <w:pPr>
              <w:pStyle w:val="Heading2"/>
              <w:contextualSpacing w:val="0"/>
              <w:outlineLvl w:val="1"/>
              <w:rPr>
                <w:rFonts w:ascii="Calibri" w:eastAsia="Consolas" w:hAnsi="Consolas" w:cs="Consolas"/>
                <w:b w:val="0"/>
                <w:bCs/>
                <w:caps w:val="0"/>
                <w:color w:val="000000" w:themeColor="text1"/>
                <w:sz w:val="24"/>
                <w:szCs w:val="22"/>
              </w:rPr>
            </w:pPr>
            <w:r>
              <w:t xml:space="preserve">    definition:</w:t>
            </w:r>
            <w:r w:rsidRPr="00CF1A49">
              <w:t xml:space="preserve"> </w:t>
            </w:r>
            <w:r w:rsidR="00160E92" w:rsidRPr="00160E92">
              <w:rPr>
                <w:rFonts w:ascii="Calibri" w:eastAsia="Consolas" w:hAnsi="Consolas" w:cs="Consolas"/>
                <w:b w:val="0"/>
                <w:bCs/>
                <w:caps w:val="0"/>
                <w:color w:val="000000" w:themeColor="text1"/>
                <w:sz w:val="24"/>
                <w:szCs w:val="22"/>
              </w:rPr>
              <w:t>a technique for finding the optimal parameter values from a given set of parameters in a grid</w:t>
            </w:r>
          </w:p>
          <w:p w14:paraId="2E28BD75" w14:textId="77777777" w:rsidR="007F7A54" w:rsidRDefault="007F7A54" w:rsidP="007F7A54">
            <w:pPr>
              <w:pStyle w:val="Heading2"/>
              <w:contextualSpacing w:val="0"/>
              <w:outlineLvl w:val="1"/>
              <w:rPr>
                <w:rFonts w:ascii="Calibri" w:eastAsia="Consolas" w:hAnsi="Consolas" w:cs="Consolas"/>
                <w:bCs/>
                <w:color w:val="000000" w:themeColor="text1"/>
                <w:sz w:val="24"/>
              </w:rPr>
            </w:pPr>
          </w:p>
          <w:p w14:paraId="1740B915" w14:textId="77777777" w:rsidR="00153FFA" w:rsidRDefault="007F7A54" w:rsidP="00153FFA">
            <w:pPr>
              <w:pStyle w:val="Heading2"/>
              <w:contextualSpacing w:val="0"/>
              <w:outlineLvl w:val="1"/>
              <w:rPr>
                <w:rFonts w:ascii="Calibri" w:eastAsia="Consolas" w:hAnsi="Consolas" w:cs="Consolas"/>
                <w:caps w:val="0"/>
                <w:color w:val="585858"/>
                <w:sz w:val="24"/>
                <w:szCs w:val="22"/>
              </w:rPr>
            </w:pPr>
            <w:r>
              <w:rPr>
                <w:rFonts w:ascii="Calibri" w:eastAsia="Consolas" w:hAnsi="Consolas" w:cs="Consolas"/>
                <w:bCs/>
                <w:color w:val="000000" w:themeColor="text1"/>
                <w:sz w:val="24"/>
              </w:rPr>
              <w:t xml:space="preserve">     </w:t>
            </w:r>
            <w:r w:rsidR="00591F69" w:rsidRPr="00591F69">
              <w:rPr>
                <w:rFonts w:ascii="Calibri" w:eastAsia="Consolas" w:hAnsi="Consolas" w:cs="Consolas"/>
                <w:caps w:val="0"/>
                <w:color w:val="585858"/>
                <w:sz w:val="24"/>
                <w:szCs w:val="22"/>
              </w:rPr>
              <w:t>Applied to find best parameters for each model.</w:t>
            </w:r>
          </w:p>
          <w:p w14:paraId="5BA2B127" w14:textId="77777777" w:rsidR="00153FFA" w:rsidRDefault="00153FFA" w:rsidP="00153FFA">
            <w:pPr>
              <w:pStyle w:val="Heading2"/>
              <w:contextualSpacing w:val="0"/>
              <w:outlineLvl w:val="1"/>
              <w:rPr>
                <w:rFonts w:ascii="Calibri" w:eastAsia="Consolas" w:hAnsi="Consolas" w:cs="Consolas"/>
                <w:caps w:val="0"/>
                <w:color w:val="585858"/>
                <w:sz w:val="24"/>
                <w:szCs w:val="22"/>
              </w:rPr>
            </w:pPr>
          </w:p>
          <w:p w14:paraId="707F75AF" w14:textId="77777777" w:rsidR="00DC7AD9" w:rsidRDefault="00DC7AD9" w:rsidP="00DC7AD9">
            <w:pPr>
              <w:pStyle w:val="Heading3"/>
              <w:spacing w:line="276" w:lineRule="auto"/>
              <w:outlineLvl w:val="2"/>
              <w:rPr>
                <w:sz w:val="28"/>
                <w:szCs w:val="32"/>
              </w:rPr>
            </w:pPr>
          </w:p>
          <w:p w14:paraId="7EB6CB1D" w14:textId="77777777" w:rsidR="00DC7AD9" w:rsidRDefault="00DC7AD9" w:rsidP="00DC7AD9">
            <w:pPr>
              <w:pStyle w:val="Heading3"/>
              <w:spacing w:line="276" w:lineRule="auto"/>
              <w:outlineLvl w:val="2"/>
              <w:rPr>
                <w:sz w:val="28"/>
                <w:szCs w:val="32"/>
              </w:rPr>
            </w:pPr>
          </w:p>
          <w:p w14:paraId="6AB6964C" w14:textId="77777777" w:rsidR="00DC7AD9" w:rsidRDefault="00DC7AD9" w:rsidP="00DC7AD9">
            <w:pPr>
              <w:pStyle w:val="Heading3"/>
              <w:spacing w:line="276" w:lineRule="auto"/>
              <w:outlineLvl w:val="2"/>
              <w:rPr>
                <w:sz w:val="28"/>
                <w:szCs w:val="32"/>
              </w:rPr>
            </w:pPr>
          </w:p>
          <w:p w14:paraId="7476D7F1" w14:textId="77777777" w:rsidR="00DC7AD9" w:rsidRDefault="00DC7AD9" w:rsidP="00DC7AD9">
            <w:pPr>
              <w:pStyle w:val="Heading3"/>
              <w:spacing w:line="276" w:lineRule="auto"/>
              <w:outlineLvl w:val="2"/>
              <w:rPr>
                <w:sz w:val="28"/>
                <w:szCs w:val="32"/>
              </w:rPr>
            </w:pPr>
            <w:bookmarkStart w:id="0" w:name="_GoBack"/>
            <w:bookmarkEnd w:id="0"/>
          </w:p>
          <w:p w14:paraId="4FBD1913" w14:textId="2DD9FE3E" w:rsidR="00C63285" w:rsidRPr="00C63285" w:rsidRDefault="00C63285" w:rsidP="00C63285">
            <w:pPr>
              <w:pStyle w:val="Heading3"/>
              <w:spacing w:line="276" w:lineRule="auto"/>
              <w:outlineLvl w:val="2"/>
              <w:rPr>
                <w:rFonts w:ascii="Calibri" w:eastAsia="Consolas" w:hAnsi="Consolas" w:cs="Consolas"/>
                <w:b w:val="0"/>
                <w:bCs/>
                <w:caps w:val="0"/>
                <w:color w:val="000000" w:themeColor="text1"/>
                <w:sz w:val="24"/>
                <w:szCs w:val="22"/>
              </w:rPr>
            </w:pPr>
          </w:p>
        </w:tc>
      </w:tr>
    </w:tbl>
    <w:p w14:paraId="5469914A" w14:textId="372CAB95" w:rsidR="00C63285" w:rsidRPr="00CF1A49" w:rsidRDefault="00C63285" w:rsidP="00C63285">
      <w:pPr>
        <w:pStyle w:val="Heading1"/>
      </w:pPr>
      <w:r>
        <w:lastRenderedPageBreak/>
        <w:t>conclusion</w:t>
      </w:r>
    </w:p>
    <w:tbl>
      <w:tblPr>
        <w:tblStyle w:val="TableGrid"/>
        <w:tblW w:w="5154" w:type="pct"/>
        <w:tblInd w:w="72" w:type="dxa"/>
        <w:tblBorders>
          <w:left w:val="dotted" w:sz="18" w:space="0" w:color="BFBFBF" w:themeColor="background1" w:themeShade="BF"/>
        </w:tblBorders>
        <w:tblLayout w:type="fixed"/>
        <w:tblCellMar>
          <w:left w:w="576" w:type="dxa"/>
          <w:right w:w="0" w:type="dxa"/>
        </w:tblCellMar>
        <w:tblLook w:val="04A0" w:firstRow="1" w:lastRow="0" w:firstColumn="1" w:lastColumn="0" w:noHBand="0" w:noVBand="1"/>
        <w:tblDescription w:val="Experience layout table"/>
      </w:tblPr>
      <w:tblGrid>
        <w:gridCol w:w="9625"/>
      </w:tblGrid>
      <w:tr w:rsidR="00C63285" w:rsidRPr="00CF1A49" w14:paraId="39F90636" w14:textId="77777777" w:rsidTr="00C63285">
        <w:trPr>
          <w:trHeight w:val="742"/>
        </w:trPr>
        <w:tc>
          <w:tcPr>
            <w:tcW w:w="9625" w:type="dxa"/>
          </w:tcPr>
          <w:p w14:paraId="7FFDFCD2" w14:textId="5E362664" w:rsidR="00C63285" w:rsidRPr="00C63285" w:rsidRDefault="00C63285" w:rsidP="00C63285">
            <w:pPr>
              <w:pStyle w:val="Heading3"/>
              <w:spacing w:line="276" w:lineRule="auto"/>
              <w:outlineLvl w:val="2"/>
              <w:rPr>
                <w:rFonts w:ascii="Calibri" w:eastAsia="Consolas" w:hAnsi="Consolas" w:cs="Consolas"/>
                <w:caps w:val="0"/>
                <w:color w:val="585858"/>
                <w:sz w:val="24"/>
                <w:szCs w:val="22"/>
              </w:rPr>
            </w:pPr>
            <w:r w:rsidRPr="00C63285">
              <w:rPr>
                <w:rFonts w:ascii="Calibri" w:eastAsia="Consolas" w:hAnsi="Consolas" w:cs="Consolas"/>
                <w:caps w:val="0"/>
                <w:color w:val="585858"/>
                <w:sz w:val="24"/>
                <w:szCs w:val="22"/>
              </w:rPr>
              <w:t>In the</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Hotel Rating Prediction project , we aim to build a machine learning model</w:t>
            </w:r>
            <w:r w:rsidRPr="00C63285">
              <w:rPr>
                <w:rFonts w:ascii="Calibri" w:eastAsia="Consolas" w:hAnsi="Consolas" w:cs="Consolas"/>
                <w:caps w:val="0"/>
                <w:color w:val="585858"/>
                <w:sz w:val="24"/>
                <w:szCs w:val="22"/>
              </w:rPr>
              <w:t> </w:t>
            </w:r>
            <w:r w:rsidRPr="00C63285">
              <w:rPr>
                <w:rFonts w:ascii="Calibri" w:eastAsia="Consolas" w:hAnsi="Consolas" w:cs="Consolas"/>
                <w:caps w:val="0"/>
                <w:color w:val="585858"/>
                <w:sz w:val="24"/>
                <w:szCs w:val="22"/>
              </w:rPr>
              <w:t>that can predict the rating of a hotel based on various features such as address, Average Score, and customer reviews.</w:t>
            </w:r>
          </w:p>
          <w:p w14:paraId="4DD9120E" w14:textId="3EFBD645" w:rsidR="00C63285" w:rsidRPr="00C63285" w:rsidRDefault="00C63285" w:rsidP="00C63285">
            <w:pPr>
              <w:pStyle w:val="Heading3"/>
              <w:spacing w:line="276" w:lineRule="auto"/>
              <w:outlineLvl w:val="2"/>
              <w:rPr>
                <w:rFonts w:ascii="Calibri" w:eastAsia="Consolas" w:hAnsi="Consolas" w:cs="Consolas"/>
                <w:caps w:val="0"/>
                <w:color w:val="585858"/>
                <w:sz w:val="24"/>
                <w:szCs w:val="22"/>
              </w:rPr>
            </w:pPr>
            <w:r w:rsidRPr="00C63285">
              <w:rPr>
                <w:rFonts w:ascii="Calibri" w:eastAsia="Consolas" w:hAnsi="Consolas" w:cs="Consolas"/>
                <w:caps w:val="0"/>
                <w:color w:val="585858"/>
                <w:sz w:val="24"/>
                <w:szCs w:val="22"/>
              </w:rPr>
              <w:t>To accomplish this task, we first need to gather and preprocess the data. This involves collecting data from various sources such as</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hotel booking websites</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and</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customer review platforms, cleaning the data to remove any missing or incorrect values, and transforming the data into a format suitable for machine learning.</w:t>
            </w:r>
          </w:p>
          <w:p w14:paraId="1B96700A" w14:textId="38B1F612" w:rsidR="00C63285" w:rsidRPr="00C63285" w:rsidRDefault="00C63285" w:rsidP="00C63285">
            <w:pPr>
              <w:pStyle w:val="Heading3"/>
              <w:outlineLvl w:val="2"/>
              <w:rPr>
                <w:rFonts w:ascii="Calibri" w:eastAsia="Consolas" w:hAnsi="Consolas" w:cs="Consolas"/>
                <w:caps w:val="0"/>
                <w:color w:val="585858"/>
                <w:sz w:val="24"/>
                <w:szCs w:val="22"/>
              </w:rPr>
            </w:pPr>
            <w:r w:rsidRPr="00C63285">
              <w:rPr>
                <w:rFonts w:ascii="Calibri" w:eastAsia="Consolas" w:hAnsi="Consolas" w:cs="Consolas"/>
                <w:caps w:val="0"/>
                <w:color w:val="585858"/>
                <w:sz w:val="24"/>
                <w:szCs w:val="22"/>
              </w:rPr>
              <w:t>Next, we can use various</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machine learning algorithms</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such as</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linear regression,</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Ridge Regression, and</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random forest regression</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to train and test our models. We can also use techniques such as</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 xml:space="preserve">feature selection, Feature scaling </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and</w:t>
            </w:r>
            <w:r>
              <w:rPr>
                <w:rFonts w:ascii="Calibri" w:eastAsia="Consolas" w:hAnsi="Consolas" w:cs="Consolas"/>
                <w:caps w:val="0"/>
                <w:color w:val="585858"/>
                <w:sz w:val="24"/>
                <w:szCs w:val="22"/>
              </w:rPr>
              <w:t xml:space="preserve"> </w:t>
            </w:r>
            <w:proofErr w:type="spellStart"/>
            <w:r w:rsidRPr="00C63285">
              <w:rPr>
                <w:rFonts w:ascii="Calibri" w:eastAsia="Consolas" w:hAnsi="Consolas" w:cs="Consolas"/>
                <w:caps w:val="0"/>
                <w:color w:val="585858"/>
                <w:sz w:val="24"/>
                <w:szCs w:val="22"/>
              </w:rPr>
              <w:t>gridsearchcv</w:t>
            </w:r>
            <w:proofErr w:type="spellEnd"/>
            <w:r w:rsidRPr="00C63285">
              <w:rPr>
                <w:rFonts w:ascii="Calibri" w:eastAsia="Consolas" w:hAnsi="Consolas" w:cs="Consolas"/>
                <w:caps w:val="0"/>
                <w:color w:val="585858"/>
                <w:sz w:val="24"/>
                <w:szCs w:val="22"/>
              </w:rPr>
              <w:t xml:space="preserve"> to optimize the performance of our models.</w:t>
            </w:r>
          </w:p>
          <w:p w14:paraId="7554F803" w14:textId="2D492F47" w:rsidR="00C63285" w:rsidRPr="00C63285" w:rsidRDefault="00C63285" w:rsidP="00C63285">
            <w:pPr>
              <w:pStyle w:val="Heading3"/>
              <w:spacing w:line="276" w:lineRule="auto"/>
              <w:outlineLvl w:val="2"/>
              <w:rPr>
                <w:rFonts w:ascii="Calibri" w:eastAsia="Consolas" w:hAnsi="Consolas" w:cs="Consolas"/>
                <w:caps w:val="0"/>
                <w:color w:val="585858"/>
                <w:sz w:val="24"/>
                <w:szCs w:val="22"/>
              </w:rPr>
            </w:pPr>
            <w:r w:rsidRPr="00C63285">
              <w:rPr>
                <w:rFonts w:ascii="Calibri" w:eastAsia="Consolas" w:hAnsi="Consolas" w:cs="Consolas"/>
                <w:caps w:val="0"/>
                <w:color w:val="585858"/>
                <w:sz w:val="24"/>
                <w:szCs w:val="22"/>
              </w:rPr>
              <w:t>Once we have trained and tested our models, we can use them to predict the ratings of new hotels based on their features. We can also evaluate the performance of our models using metrics such as</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mean squared error</w:t>
            </w:r>
            <w:r w:rsidRPr="00C63285">
              <w:rPr>
                <w:rFonts w:ascii="Calibri" w:eastAsia="Consolas" w:hAnsi="Consolas" w:cs="Consolas"/>
                <w:caps w:val="0"/>
                <w:color w:val="585858"/>
                <w:sz w:val="24"/>
                <w:szCs w:val="22"/>
              </w:rPr>
              <w:t> </w:t>
            </w:r>
            <w:r w:rsidRPr="00C63285">
              <w:rPr>
                <w:rFonts w:ascii="Calibri" w:eastAsia="Consolas" w:hAnsi="Consolas" w:cs="Consolas"/>
                <w:caps w:val="0"/>
                <w:color w:val="585858"/>
                <w:sz w:val="24"/>
                <w:szCs w:val="22"/>
              </w:rPr>
              <w:t>(MSE) and score.</w:t>
            </w:r>
          </w:p>
          <w:p w14:paraId="57BB76C3" w14:textId="43D26A09" w:rsidR="00C63285" w:rsidRPr="00C63285" w:rsidRDefault="00C63285" w:rsidP="00C63285">
            <w:pPr>
              <w:pStyle w:val="Heading3"/>
              <w:spacing w:line="276" w:lineRule="auto"/>
              <w:outlineLvl w:val="2"/>
              <w:rPr>
                <w:rFonts w:ascii="Calibri" w:eastAsia="Consolas" w:hAnsi="Consolas" w:cs="Consolas"/>
                <w:caps w:val="0"/>
                <w:color w:val="585858"/>
                <w:sz w:val="24"/>
                <w:szCs w:val="22"/>
              </w:rPr>
            </w:pPr>
            <w:r w:rsidRPr="00C63285">
              <w:rPr>
                <w:rFonts w:ascii="Calibri" w:eastAsia="Consolas" w:hAnsi="Consolas" w:cs="Consolas"/>
                <w:caps w:val="0"/>
                <w:color w:val="585858"/>
                <w:sz w:val="24"/>
                <w:szCs w:val="22"/>
              </w:rPr>
              <w:t>Overall, the</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Hotel Rating Prediction project</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using Python requires a combination of</w:t>
            </w:r>
            <w:r w:rsidRPr="00C63285">
              <w:rPr>
                <w:rFonts w:ascii="Calibri" w:eastAsia="Consolas" w:hAnsi="Consolas" w:cs="Consolas"/>
                <w:caps w:val="0"/>
                <w:color w:val="585858"/>
                <w:sz w:val="24"/>
                <w:szCs w:val="22"/>
              </w:rPr>
              <w:t> </w:t>
            </w:r>
            <w:r w:rsidRPr="00C63285">
              <w:rPr>
                <w:rFonts w:ascii="Calibri" w:eastAsia="Consolas" w:hAnsi="Consolas" w:cs="Consolas"/>
                <w:caps w:val="0"/>
                <w:color w:val="585858"/>
                <w:sz w:val="24"/>
                <w:szCs w:val="22"/>
              </w:rPr>
              <w:t>data preprocessing,</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machine learning, and</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data analysis</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skills to successfully build an accurate and reliable model that can predict</w:t>
            </w:r>
            <w:r>
              <w:rPr>
                <w:rFonts w:ascii="Calibri" w:eastAsia="Consolas" w:hAnsi="Consolas" w:cs="Consolas"/>
                <w:caps w:val="0"/>
                <w:color w:val="585858"/>
                <w:sz w:val="24"/>
                <w:szCs w:val="22"/>
              </w:rPr>
              <w:t xml:space="preserve"> </w:t>
            </w:r>
            <w:r w:rsidRPr="00C63285">
              <w:rPr>
                <w:rFonts w:ascii="Calibri" w:eastAsia="Consolas" w:hAnsi="Consolas" w:cs="Consolas"/>
                <w:caps w:val="0"/>
                <w:color w:val="585858"/>
                <w:sz w:val="24"/>
                <w:szCs w:val="22"/>
              </w:rPr>
              <w:t>hotel ratings.</w:t>
            </w:r>
          </w:p>
          <w:p w14:paraId="15F3C4ED" w14:textId="0EF8F5E5" w:rsidR="00C63285" w:rsidRDefault="00C63285" w:rsidP="00C63285">
            <w:pPr>
              <w:pStyle w:val="TableParagraph"/>
              <w:ind w:left="50"/>
              <w:rPr>
                <w:rFonts w:ascii="Calibri"/>
                <w:b/>
                <w:color w:val="585858"/>
                <w:sz w:val="24"/>
              </w:rPr>
            </w:pPr>
          </w:p>
        </w:tc>
      </w:tr>
    </w:tbl>
    <w:p w14:paraId="451C7C3B" w14:textId="7412F985" w:rsidR="00B51D1B" w:rsidRPr="006E1507" w:rsidRDefault="00B51D1B" w:rsidP="00A61178"/>
    <w:sectPr w:rsidR="00B51D1B" w:rsidRPr="006E1507" w:rsidSect="005A1B10">
      <w:headerReference w:type="even" r:id="rId18"/>
      <w:headerReference w:type="default" r:id="rId19"/>
      <w:footerReference w:type="even" r:id="rId20"/>
      <w:footerReference w:type="default" r:id="rId21"/>
      <w:headerReference w:type="first" r:id="rId22"/>
      <w:footerReference w:type="first" r:id="rId2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9CBA6" w14:textId="77777777" w:rsidR="00C93C7C" w:rsidRDefault="00C93C7C" w:rsidP="0068194B">
      <w:r>
        <w:separator/>
      </w:r>
    </w:p>
    <w:p w14:paraId="444660DE" w14:textId="77777777" w:rsidR="00C93C7C" w:rsidRDefault="00C93C7C"/>
    <w:p w14:paraId="5AFEFC04" w14:textId="77777777" w:rsidR="00C93C7C" w:rsidRDefault="00C93C7C"/>
  </w:endnote>
  <w:endnote w:type="continuationSeparator" w:id="0">
    <w:p w14:paraId="2543E6CC" w14:textId="77777777" w:rsidR="00C93C7C" w:rsidRDefault="00C93C7C" w:rsidP="0068194B">
      <w:r>
        <w:continuationSeparator/>
      </w:r>
    </w:p>
    <w:p w14:paraId="38F9F05C" w14:textId="77777777" w:rsidR="00C93C7C" w:rsidRDefault="00C93C7C"/>
    <w:p w14:paraId="6786D881" w14:textId="77777777" w:rsidR="00C93C7C" w:rsidRDefault="00C93C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55A" w14:textId="77777777" w:rsidR="00362C8D" w:rsidRDefault="00362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39384"/>
      <w:docPartObj>
        <w:docPartGallery w:val="Page Numbers (Bottom of Page)"/>
        <w:docPartUnique/>
      </w:docPartObj>
    </w:sdtPr>
    <w:sdtEndPr>
      <w:rPr>
        <w:noProof/>
      </w:rPr>
    </w:sdtEndPr>
    <w:sdtContent>
      <w:p w14:paraId="031DE3D5" w14:textId="731D8962" w:rsidR="00F16459" w:rsidRDefault="00F16459">
        <w:pPr>
          <w:pStyle w:val="Footer"/>
        </w:pPr>
        <w:r>
          <w:fldChar w:fldCharType="begin"/>
        </w:r>
        <w:r>
          <w:instrText xml:space="preserve"> PAGE   \* MERGEFORMAT </w:instrText>
        </w:r>
        <w:r>
          <w:fldChar w:fldCharType="separate"/>
        </w:r>
        <w:r>
          <w:rPr>
            <w:noProof/>
          </w:rPr>
          <w:t>2</w:t>
        </w:r>
        <w:r>
          <w:rPr>
            <w:noProof/>
          </w:rPr>
          <w:fldChar w:fldCharType="end"/>
        </w:r>
      </w:p>
    </w:sdtContent>
  </w:sdt>
  <w:p w14:paraId="1CDC8196" w14:textId="6822337B" w:rsidR="002B2958" w:rsidRDefault="002B2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163948"/>
      <w:docPartObj>
        <w:docPartGallery w:val="Page Numbers (Bottom of Page)"/>
        <w:docPartUnique/>
      </w:docPartObj>
    </w:sdtPr>
    <w:sdtEndPr>
      <w:rPr>
        <w:noProof/>
      </w:rPr>
    </w:sdtEndPr>
    <w:sdtContent>
      <w:p w14:paraId="1B404BB5" w14:textId="259ED33C" w:rsidR="0050248D" w:rsidRDefault="0050248D">
        <w:pPr>
          <w:pStyle w:val="Footer"/>
        </w:pPr>
        <w:r>
          <w:fldChar w:fldCharType="begin"/>
        </w:r>
        <w:r>
          <w:instrText xml:space="preserve"> PAGE   \* MERGEFORMAT </w:instrText>
        </w:r>
        <w:r>
          <w:fldChar w:fldCharType="separate"/>
        </w:r>
        <w:r>
          <w:rPr>
            <w:noProof/>
          </w:rPr>
          <w:t>2</w:t>
        </w:r>
        <w:r>
          <w:rPr>
            <w:noProof/>
          </w:rPr>
          <w:fldChar w:fldCharType="end"/>
        </w:r>
      </w:p>
    </w:sdtContent>
  </w:sdt>
  <w:p w14:paraId="2E7EAEA6" w14:textId="30C108FD" w:rsidR="0050248D" w:rsidRDefault="00502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BB813" w14:textId="77777777" w:rsidR="00C93C7C" w:rsidRDefault="00C93C7C" w:rsidP="0068194B">
      <w:r>
        <w:separator/>
      </w:r>
    </w:p>
    <w:p w14:paraId="26816E0C" w14:textId="77777777" w:rsidR="00C93C7C" w:rsidRDefault="00C93C7C"/>
    <w:p w14:paraId="4E677E3A" w14:textId="77777777" w:rsidR="00C93C7C" w:rsidRDefault="00C93C7C"/>
  </w:footnote>
  <w:footnote w:type="continuationSeparator" w:id="0">
    <w:p w14:paraId="1E8763A7" w14:textId="77777777" w:rsidR="00C93C7C" w:rsidRDefault="00C93C7C" w:rsidP="0068194B">
      <w:r>
        <w:continuationSeparator/>
      </w:r>
    </w:p>
    <w:p w14:paraId="4B06CF90" w14:textId="77777777" w:rsidR="00C93C7C" w:rsidRDefault="00C93C7C"/>
    <w:p w14:paraId="5F55B59B" w14:textId="77777777" w:rsidR="00C93C7C" w:rsidRDefault="00C93C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A3C4C" w14:textId="77777777" w:rsidR="00362C8D" w:rsidRDefault="00362C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1849" w14:textId="77777777" w:rsidR="00362C8D" w:rsidRDefault="00362C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206FE" w14:textId="77777777" w:rsidR="00362C8D" w:rsidRDefault="00362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4731A77"/>
    <w:multiLevelType w:val="hybridMultilevel"/>
    <w:tmpl w:val="C14AC0D6"/>
    <w:lvl w:ilvl="0" w:tplc="D46E0CA6">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3F004B0"/>
    <w:multiLevelType w:val="hybridMultilevel"/>
    <w:tmpl w:val="EE38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01230B5"/>
    <w:multiLevelType w:val="hybridMultilevel"/>
    <w:tmpl w:val="D05260C0"/>
    <w:lvl w:ilvl="0" w:tplc="7AB25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C614C"/>
    <w:multiLevelType w:val="hybridMultilevel"/>
    <w:tmpl w:val="DD1C331C"/>
    <w:lvl w:ilvl="0" w:tplc="9668A34A">
      <w:start w:val="1"/>
      <w:numFmt w:val="decimal"/>
      <w:lvlText w:val="%1."/>
      <w:lvlJc w:val="left"/>
      <w:pPr>
        <w:ind w:left="360" w:hanging="360"/>
      </w:pPr>
      <w:rPr>
        <w:rFonts w:hint="default"/>
        <w:color w:val="1D824C" w:themeColor="accent1"/>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6"/>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3C"/>
    <w:rsid w:val="000001EF"/>
    <w:rsid w:val="00007322"/>
    <w:rsid w:val="00007728"/>
    <w:rsid w:val="0001197B"/>
    <w:rsid w:val="00024584"/>
    <w:rsid w:val="00024730"/>
    <w:rsid w:val="00055E95"/>
    <w:rsid w:val="0007021F"/>
    <w:rsid w:val="00081573"/>
    <w:rsid w:val="000B2BA5"/>
    <w:rsid w:val="000F2F8C"/>
    <w:rsid w:val="0010006E"/>
    <w:rsid w:val="001045A8"/>
    <w:rsid w:val="00114A91"/>
    <w:rsid w:val="001427E1"/>
    <w:rsid w:val="00153FFA"/>
    <w:rsid w:val="00160E92"/>
    <w:rsid w:val="00163668"/>
    <w:rsid w:val="00165F63"/>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4E30"/>
    <w:rsid w:val="002170FB"/>
    <w:rsid w:val="002253B0"/>
    <w:rsid w:val="00236D54"/>
    <w:rsid w:val="00241D8C"/>
    <w:rsid w:val="00241FDB"/>
    <w:rsid w:val="0024720C"/>
    <w:rsid w:val="0025572C"/>
    <w:rsid w:val="00260B0A"/>
    <w:rsid w:val="002617AE"/>
    <w:rsid w:val="002638D0"/>
    <w:rsid w:val="002647D3"/>
    <w:rsid w:val="002733E9"/>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1CE1"/>
    <w:rsid w:val="00325B57"/>
    <w:rsid w:val="003317FD"/>
    <w:rsid w:val="00336056"/>
    <w:rsid w:val="003544E1"/>
    <w:rsid w:val="00362C8D"/>
    <w:rsid w:val="00366398"/>
    <w:rsid w:val="003A0632"/>
    <w:rsid w:val="003A30E5"/>
    <w:rsid w:val="003A6ADF"/>
    <w:rsid w:val="003B5928"/>
    <w:rsid w:val="003D380F"/>
    <w:rsid w:val="003E160D"/>
    <w:rsid w:val="003F1D5F"/>
    <w:rsid w:val="004000AA"/>
    <w:rsid w:val="00405128"/>
    <w:rsid w:val="00406CFF"/>
    <w:rsid w:val="00416B25"/>
    <w:rsid w:val="00420592"/>
    <w:rsid w:val="004319E0"/>
    <w:rsid w:val="00437E8C"/>
    <w:rsid w:val="00440225"/>
    <w:rsid w:val="004639B7"/>
    <w:rsid w:val="004726BC"/>
    <w:rsid w:val="00474105"/>
    <w:rsid w:val="00480E6E"/>
    <w:rsid w:val="00486277"/>
    <w:rsid w:val="00486F19"/>
    <w:rsid w:val="00494CF6"/>
    <w:rsid w:val="00495F8D"/>
    <w:rsid w:val="004A1032"/>
    <w:rsid w:val="004A1FAE"/>
    <w:rsid w:val="004A32FF"/>
    <w:rsid w:val="004B06EB"/>
    <w:rsid w:val="004B1326"/>
    <w:rsid w:val="004B6AD0"/>
    <w:rsid w:val="004C2D5D"/>
    <w:rsid w:val="004C33E1"/>
    <w:rsid w:val="004E01EB"/>
    <w:rsid w:val="004E2794"/>
    <w:rsid w:val="0050248D"/>
    <w:rsid w:val="00510392"/>
    <w:rsid w:val="00513E2A"/>
    <w:rsid w:val="00566A35"/>
    <w:rsid w:val="0056701E"/>
    <w:rsid w:val="005740D7"/>
    <w:rsid w:val="00591F69"/>
    <w:rsid w:val="005A0F26"/>
    <w:rsid w:val="005A1B10"/>
    <w:rsid w:val="005A6850"/>
    <w:rsid w:val="005B1B1B"/>
    <w:rsid w:val="005C5932"/>
    <w:rsid w:val="005D3CA7"/>
    <w:rsid w:val="005D4CC1"/>
    <w:rsid w:val="005E5CFC"/>
    <w:rsid w:val="005F4B91"/>
    <w:rsid w:val="005F55D2"/>
    <w:rsid w:val="006158C2"/>
    <w:rsid w:val="0062312F"/>
    <w:rsid w:val="00625F2C"/>
    <w:rsid w:val="006618E9"/>
    <w:rsid w:val="0068194B"/>
    <w:rsid w:val="00692703"/>
    <w:rsid w:val="006A1962"/>
    <w:rsid w:val="006B5D48"/>
    <w:rsid w:val="006B7D7B"/>
    <w:rsid w:val="006C1A5E"/>
    <w:rsid w:val="006E1507"/>
    <w:rsid w:val="006E5F20"/>
    <w:rsid w:val="00703256"/>
    <w:rsid w:val="00712D8B"/>
    <w:rsid w:val="00714478"/>
    <w:rsid w:val="007273B7"/>
    <w:rsid w:val="00733E0A"/>
    <w:rsid w:val="0074403D"/>
    <w:rsid w:val="00746D44"/>
    <w:rsid w:val="007538DC"/>
    <w:rsid w:val="00757803"/>
    <w:rsid w:val="00770944"/>
    <w:rsid w:val="0079206B"/>
    <w:rsid w:val="00796076"/>
    <w:rsid w:val="007C0566"/>
    <w:rsid w:val="007C606B"/>
    <w:rsid w:val="007E6A61"/>
    <w:rsid w:val="007F7A54"/>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0C47"/>
    <w:rsid w:val="00923131"/>
    <w:rsid w:val="0092726B"/>
    <w:rsid w:val="009361BA"/>
    <w:rsid w:val="00944F78"/>
    <w:rsid w:val="009510E7"/>
    <w:rsid w:val="00952C89"/>
    <w:rsid w:val="00956168"/>
    <w:rsid w:val="009571D8"/>
    <w:rsid w:val="009650EA"/>
    <w:rsid w:val="0097790C"/>
    <w:rsid w:val="0098506E"/>
    <w:rsid w:val="009A44CE"/>
    <w:rsid w:val="009C4DFC"/>
    <w:rsid w:val="009D44F8"/>
    <w:rsid w:val="009E3160"/>
    <w:rsid w:val="009E38D1"/>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178"/>
    <w:rsid w:val="00A615E1"/>
    <w:rsid w:val="00A755E8"/>
    <w:rsid w:val="00A93A5D"/>
    <w:rsid w:val="00AB32F8"/>
    <w:rsid w:val="00AB610B"/>
    <w:rsid w:val="00AD360E"/>
    <w:rsid w:val="00AD40FB"/>
    <w:rsid w:val="00AD782D"/>
    <w:rsid w:val="00AE7650"/>
    <w:rsid w:val="00AF5B4B"/>
    <w:rsid w:val="00B01379"/>
    <w:rsid w:val="00B07E50"/>
    <w:rsid w:val="00B10EBE"/>
    <w:rsid w:val="00B236F1"/>
    <w:rsid w:val="00B46388"/>
    <w:rsid w:val="00B50F99"/>
    <w:rsid w:val="00B51D1B"/>
    <w:rsid w:val="00B540F4"/>
    <w:rsid w:val="00B60FD0"/>
    <w:rsid w:val="00B622DF"/>
    <w:rsid w:val="00B6332A"/>
    <w:rsid w:val="00B81760"/>
    <w:rsid w:val="00B8494C"/>
    <w:rsid w:val="00BA1546"/>
    <w:rsid w:val="00BA2643"/>
    <w:rsid w:val="00BB4E51"/>
    <w:rsid w:val="00BD431F"/>
    <w:rsid w:val="00BE423E"/>
    <w:rsid w:val="00BF61AC"/>
    <w:rsid w:val="00C1340C"/>
    <w:rsid w:val="00C47FA6"/>
    <w:rsid w:val="00C57FC6"/>
    <w:rsid w:val="00C63285"/>
    <w:rsid w:val="00C66A7D"/>
    <w:rsid w:val="00C75D92"/>
    <w:rsid w:val="00C779DA"/>
    <w:rsid w:val="00C814F7"/>
    <w:rsid w:val="00C82090"/>
    <w:rsid w:val="00C93C7C"/>
    <w:rsid w:val="00CA4B4D"/>
    <w:rsid w:val="00CB35C3"/>
    <w:rsid w:val="00CD037E"/>
    <w:rsid w:val="00CD323D"/>
    <w:rsid w:val="00CE4030"/>
    <w:rsid w:val="00CE64B3"/>
    <w:rsid w:val="00CF1A49"/>
    <w:rsid w:val="00CF636A"/>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C7AD9"/>
    <w:rsid w:val="00DE0FAA"/>
    <w:rsid w:val="00DE136D"/>
    <w:rsid w:val="00DE6534"/>
    <w:rsid w:val="00DF4D6C"/>
    <w:rsid w:val="00E01923"/>
    <w:rsid w:val="00E03940"/>
    <w:rsid w:val="00E14498"/>
    <w:rsid w:val="00E160AA"/>
    <w:rsid w:val="00E2397A"/>
    <w:rsid w:val="00E254DB"/>
    <w:rsid w:val="00E26E3C"/>
    <w:rsid w:val="00E300FC"/>
    <w:rsid w:val="00E362DB"/>
    <w:rsid w:val="00E5632B"/>
    <w:rsid w:val="00E70240"/>
    <w:rsid w:val="00E71E6B"/>
    <w:rsid w:val="00E81CC5"/>
    <w:rsid w:val="00E85A87"/>
    <w:rsid w:val="00E85B4A"/>
    <w:rsid w:val="00E9528E"/>
    <w:rsid w:val="00EA5099"/>
    <w:rsid w:val="00EB32CB"/>
    <w:rsid w:val="00EC1351"/>
    <w:rsid w:val="00EC19F6"/>
    <w:rsid w:val="00EC24C2"/>
    <w:rsid w:val="00EC4CBF"/>
    <w:rsid w:val="00EE1FAE"/>
    <w:rsid w:val="00EE2CA8"/>
    <w:rsid w:val="00EF17E8"/>
    <w:rsid w:val="00EF51D9"/>
    <w:rsid w:val="00F130DD"/>
    <w:rsid w:val="00F16459"/>
    <w:rsid w:val="00F24884"/>
    <w:rsid w:val="00F476C4"/>
    <w:rsid w:val="00F54FB1"/>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217DE"/>
  <w15:chartTrackingRefBased/>
  <w15:docId w15:val="{938D61C4-EF23-4B56-B2E1-B3ECB15C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TableParagraph">
    <w:name w:val="Table Paragraph"/>
    <w:basedOn w:val="Normal"/>
    <w:uiPriority w:val="1"/>
    <w:qFormat/>
    <w:rsid w:val="00E26E3C"/>
    <w:pPr>
      <w:widowControl w:val="0"/>
      <w:autoSpaceDE w:val="0"/>
      <w:autoSpaceDN w:val="0"/>
    </w:pPr>
    <w:rPr>
      <w:rFonts w:ascii="Consolas" w:eastAsia="Consolas" w:hAnsi="Consolas" w:cs="Consolas"/>
      <w:color w:val="auto"/>
    </w:rPr>
  </w:style>
  <w:style w:type="character" w:styleId="UnresolvedMention">
    <w:name w:val="Unresolved Mention"/>
    <w:basedOn w:val="DefaultParagraphFont"/>
    <w:uiPriority w:val="99"/>
    <w:semiHidden/>
    <w:unhideWhenUsed/>
    <w:rsid w:val="00B07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2096">
      <w:bodyDiv w:val="1"/>
      <w:marLeft w:val="0"/>
      <w:marRight w:val="0"/>
      <w:marTop w:val="0"/>
      <w:marBottom w:val="0"/>
      <w:divBdr>
        <w:top w:val="none" w:sz="0" w:space="0" w:color="auto"/>
        <w:left w:val="none" w:sz="0" w:space="0" w:color="auto"/>
        <w:bottom w:val="none" w:sz="0" w:space="0" w:color="auto"/>
        <w:right w:val="none" w:sz="0" w:space="0" w:color="auto"/>
      </w:divBdr>
      <w:divsChild>
        <w:div w:id="2067334921">
          <w:marLeft w:val="0"/>
          <w:marRight w:val="0"/>
          <w:marTop w:val="0"/>
          <w:marBottom w:val="0"/>
          <w:divBdr>
            <w:top w:val="none" w:sz="0" w:space="0" w:color="auto"/>
            <w:left w:val="none" w:sz="0" w:space="0" w:color="auto"/>
            <w:bottom w:val="none" w:sz="0" w:space="0" w:color="auto"/>
            <w:right w:val="none" w:sz="0" w:space="0" w:color="auto"/>
          </w:divBdr>
          <w:divsChild>
            <w:div w:id="1862744551">
              <w:marLeft w:val="0"/>
              <w:marRight w:val="0"/>
              <w:marTop w:val="0"/>
              <w:marBottom w:val="0"/>
              <w:divBdr>
                <w:top w:val="single" w:sz="6" w:space="4" w:color="auto"/>
                <w:left w:val="single" w:sz="6" w:space="4" w:color="auto"/>
                <w:bottom w:val="single" w:sz="6" w:space="4" w:color="auto"/>
                <w:right w:val="single" w:sz="6" w:space="4" w:color="auto"/>
              </w:divBdr>
              <w:divsChild>
                <w:div w:id="1782646013">
                  <w:marLeft w:val="0"/>
                  <w:marRight w:val="0"/>
                  <w:marTop w:val="0"/>
                  <w:marBottom w:val="0"/>
                  <w:divBdr>
                    <w:top w:val="none" w:sz="0" w:space="0" w:color="auto"/>
                    <w:left w:val="none" w:sz="0" w:space="0" w:color="auto"/>
                    <w:bottom w:val="none" w:sz="0" w:space="0" w:color="auto"/>
                    <w:right w:val="none" w:sz="0" w:space="0" w:color="auto"/>
                  </w:divBdr>
                  <w:divsChild>
                    <w:div w:id="1759252824">
                      <w:marLeft w:val="0"/>
                      <w:marRight w:val="0"/>
                      <w:marTop w:val="0"/>
                      <w:marBottom w:val="0"/>
                      <w:divBdr>
                        <w:top w:val="none" w:sz="0" w:space="0" w:color="auto"/>
                        <w:left w:val="none" w:sz="0" w:space="0" w:color="auto"/>
                        <w:bottom w:val="none" w:sz="0" w:space="0" w:color="auto"/>
                        <w:right w:val="none" w:sz="0" w:space="0" w:color="auto"/>
                      </w:divBdr>
                      <w:divsChild>
                        <w:div w:id="1743597051">
                          <w:marLeft w:val="0"/>
                          <w:marRight w:val="0"/>
                          <w:marTop w:val="0"/>
                          <w:marBottom w:val="0"/>
                          <w:divBdr>
                            <w:top w:val="none" w:sz="0" w:space="0" w:color="auto"/>
                            <w:left w:val="none" w:sz="0" w:space="0" w:color="auto"/>
                            <w:bottom w:val="none" w:sz="0" w:space="0" w:color="auto"/>
                            <w:right w:val="none" w:sz="0" w:space="0" w:color="auto"/>
                          </w:divBdr>
                          <w:divsChild>
                            <w:div w:id="2093770014">
                              <w:marLeft w:val="0"/>
                              <w:marRight w:val="0"/>
                              <w:marTop w:val="0"/>
                              <w:marBottom w:val="0"/>
                              <w:divBdr>
                                <w:top w:val="single" w:sz="6" w:space="4" w:color="auto"/>
                                <w:left w:val="single" w:sz="6" w:space="4" w:color="auto"/>
                                <w:bottom w:val="single" w:sz="6" w:space="4" w:color="auto"/>
                                <w:right w:val="single" w:sz="6" w:space="4" w:color="auto"/>
                              </w:divBdr>
                              <w:divsChild>
                                <w:div w:id="1181972381">
                                  <w:marLeft w:val="0"/>
                                  <w:marRight w:val="0"/>
                                  <w:marTop w:val="0"/>
                                  <w:marBottom w:val="0"/>
                                  <w:divBdr>
                                    <w:top w:val="none" w:sz="0" w:space="0" w:color="auto"/>
                                    <w:left w:val="none" w:sz="0" w:space="0" w:color="auto"/>
                                    <w:bottom w:val="none" w:sz="0" w:space="0" w:color="auto"/>
                                    <w:right w:val="none" w:sz="0" w:space="0" w:color="auto"/>
                                  </w:divBdr>
                                  <w:divsChild>
                                    <w:div w:id="1429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4191">
                          <w:marLeft w:val="0"/>
                          <w:marRight w:val="0"/>
                          <w:marTop w:val="0"/>
                          <w:marBottom w:val="0"/>
                          <w:divBdr>
                            <w:top w:val="none" w:sz="0" w:space="0" w:color="auto"/>
                            <w:left w:val="none" w:sz="0" w:space="0" w:color="auto"/>
                            <w:bottom w:val="none" w:sz="0" w:space="0" w:color="auto"/>
                            <w:right w:val="none" w:sz="0" w:space="0" w:color="auto"/>
                          </w:divBdr>
                          <w:divsChild>
                            <w:div w:id="1595547651">
                              <w:marLeft w:val="0"/>
                              <w:marRight w:val="0"/>
                              <w:marTop w:val="0"/>
                              <w:marBottom w:val="0"/>
                              <w:divBdr>
                                <w:top w:val="single" w:sz="6" w:space="4" w:color="auto"/>
                                <w:left w:val="single" w:sz="6" w:space="4" w:color="auto"/>
                                <w:bottom w:val="single" w:sz="6" w:space="4" w:color="auto"/>
                                <w:right w:val="single" w:sz="6" w:space="4" w:color="auto"/>
                              </w:divBdr>
                              <w:divsChild>
                                <w:div w:id="624582925">
                                  <w:marLeft w:val="0"/>
                                  <w:marRight w:val="0"/>
                                  <w:marTop w:val="0"/>
                                  <w:marBottom w:val="0"/>
                                  <w:divBdr>
                                    <w:top w:val="none" w:sz="0" w:space="0" w:color="auto"/>
                                    <w:left w:val="none" w:sz="0" w:space="0" w:color="auto"/>
                                    <w:bottom w:val="none" w:sz="0" w:space="0" w:color="auto"/>
                                    <w:right w:val="none" w:sz="0" w:space="0" w:color="auto"/>
                                  </w:divBdr>
                                  <w:divsChild>
                                    <w:div w:id="665010308">
                                      <w:marLeft w:val="0"/>
                                      <w:marRight w:val="0"/>
                                      <w:marTop w:val="0"/>
                                      <w:marBottom w:val="0"/>
                                      <w:divBdr>
                                        <w:top w:val="none" w:sz="0" w:space="0" w:color="auto"/>
                                        <w:left w:val="none" w:sz="0" w:space="0" w:color="auto"/>
                                        <w:bottom w:val="none" w:sz="0" w:space="0" w:color="auto"/>
                                        <w:right w:val="none" w:sz="0" w:space="0" w:color="auto"/>
                                      </w:divBdr>
                                      <w:divsChild>
                                        <w:div w:id="1772584943">
                                          <w:marLeft w:val="0"/>
                                          <w:marRight w:val="0"/>
                                          <w:marTop w:val="0"/>
                                          <w:marBottom w:val="0"/>
                                          <w:divBdr>
                                            <w:top w:val="none" w:sz="0" w:space="0" w:color="auto"/>
                                            <w:left w:val="none" w:sz="0" w:space="0" w:color="auto"/>
                                            <w:bottom w:val="none" w:sz="0" w:space="0" w:color="auto"/>
                                            <w:right w:val="none" w:sz="0" w:space="0" w:color="auto"/>
                                          </w:divBdr>
                                          <w:divsChild>
                                            <w:div w:id="1251505443">
                                              <w:marLeft w:val="0"/>
                                              <w:marRight w:val="0"/>
                                              <w:marTop w:val="0"/>
                                              <w:marBottom w:val="0"/>
                                              <w:divBdr>
                                                <w:top w:val="none" w:sz="0" w:space="0" w:color="auto"/>
                                                <w:left w:val="none" w:sz="0" w:space="0" w:color="auto"/>
                                                <w:bottom w:val="none" w:sz="0" w:space="0" w:color="auto"/>
                                                <w:right w:val="none" w:sz="0" w:space="0" w:color="auto"/>
                                              </w:divBdr>
                                              <w:divsChild>
                                                <w:div w:id="1398816738">
                                                  <w:marLeft w:val="0"/>
                                                  <w:marRight w:val="0"/>
                                                  <w:marTop w:val="0"/>
                                                  <w:marBottom w:val="0"/>
                                                  <w:divBdr>
                                                    <w:top w:val="none" w:sz="0" w:space="0" w:color="auto"/>
                                                    <w:left w:val="none" w:sz="0" w:space="0" w:color="auto"/>
                                                    <w:bottom w:val="none" w:sz="0" w:space="0" w:color="auto"/>
                                                    <w:right w:val="none" w:sz="0" w:space="0" w:color="auto"/>
                                                  </w:divBdr>
                                                  <w:divsChild>
                                                    <w:div w:id="4934210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Child>
                    </w:div>
                  </w:divsChild>
                </w:div>
              </w:divsChild>
            </w:div>
          </w:divsChild>
        </w:div>
      </w:divsChild>
    </w:div>
    <w:div w:id="220363819">
      <w:bodyDiv w:val="1"/>
      <w:marLeft w:val="0"/>
      <w:marRight w:val="0"/>
      <w:marTop w:val="0"/>
      <w:marBottom w:val="0"/>
      <w:divBdr>
        <w:top w:val="none" w:sz="0" w:space="0" w:color="auto"/>
        <w:left w:val="none" w:sz="0" w:space="0" w:color="auto"/>
        <w:bottom w:val="none" w:sz="0" w:space="0" w:color="auto"/>
        <w:right w:val="none" w:sz="0" w:space="0" w:color="auto"/>
      </w:divBdr>
    </w:div>
    <w:div w:id="302856115">
      <w:bodyDiv w:val="1"/>
      <w:marLeft w:val="0"/>
      <w:marRight w:val="0"/>
      <w:marTop w:val="0"/>
      <w:marBottom w:val="0"/>
      <w:divBdr>
        <w:top w:val="none" w:sz="0" w:space="0" w:color="auto"/>
        <w:left w:val="none" w:sz="0" w:space="0" w:color="auto"/>
        <w:bottom w:val="none" w:sz="0" w:space="0" w:color="auto"/>
        <w:right w:val="none" w:sz="0" w:space="0" w:color="auto"/>
      </w:divBdr>
    </w:div>
    <w:div w:id="378823046">
      <w:bodyDiv w:val="1"/>
      <w:marLeft w:val="0"/>
      <w:marRight w:val="0"/>
      <w:marTop w:val="0"/>
      <w:marBottom w:val="0"/>
      <w:divBdr>
        <w:top w:val="none" w:sz="0" w:space="0" w:color="auto"/>
        <w:left w:val="none" w:sz="0" w:space="0" w:color="auto"/>
        <w:bottom w:val="none" w:sz="0" w:space="0" w:color="auto"/>
        <w:right w:val="none" w:sz="0" w:space="0" w:color="auto"/>
      </w:divBdr>
    </w:div>
    <w:div w:id="382994271">
      <w:bodyDiv w:val="1"/>
      <w:marLeft w:val="0"/>
      <w:marRight w:val="0"/>
      <w:marTop w:val="0"/>
      <w:marBottom w:val="0"/>
      <w:divBdr>
        <w:top w:val="none" w:sz="0" w:space="0" w:color="auto"/>
        <w:left w:val="none" w:sz="0" w:space="0" w:color="auto"/>
        <w:bottom w:val="none" w:sz="0" w:space="0" w:color="auto"/>
        <w:right w:val="none" w:sz="0" w:space="0" w:color="auto"/>
      </w:divBdr>
    </w:div>
    <w:div w:id="477455248">
      <w:bodyDiv w:val="1"/>
      <w:marLeft w:val="0"/>
      <w:marRight w:val="0"/>
      <w:marTop w:val="0"/>
      <w:marBottom w:val="0"/>
      <w:divBdr>
        <w:top w:val="none" w:sz="0" w:space="0" w:color="auto"/>
        <w:left w:val="none" w:sz="0" w:space="0" w:color="auto"/>
        <w:bottom w:val="none" w:sz="0" w:space="0" w:color="auto"/>
        <w:right w:val="none" w:sz="0" w:space="0" w:color="auto"/>
      </w:divBdr>
    </w:div>
    <w:div w:id="561407933">
      <w:bodyDiv w:val="1"/>
      <w:marLeft w:val="0"/>
      <w:marRight w:val="0"/>
      <w:marTop w:val="0"/>
      <w:marBottom w:val="0"/>
      <w:divBdr>
        <w:top w:val="none" w:sz="0" w:space="0" w:color="auto"/>
        <w:left w:val="none" w:sz="0" w:space="0" w:color="auto"/>
        <w:bottom w:val="none" w:sz="0" w:space="0" w:color="auto"/>
        <w:right w:val="none" w:sz="0" w:space="0" w:color="auto"/>
      </w:divBdr>
    </w:div>
    <w:div w:id="584994675">
      <w:bodyDiv w:val="1"/>
      <w:marLeft w:val="0"/>
      <w:marRight w:val="0"/>
      <w:marTop w:val="0"/>
      <w:marBottom w:val="0"/>
      <w:divBdr>
        <w:top w:val="none" w:sz="0" w:space="0" w:color="auto"/>
        <w:left w:val="none" w:sz="0" w:space="0" w:color="auto"/>
        <w:bottom w:val="none" w:sz="0" w:space="0" w:color="auto"/>
        <w:right w:val="none" w:sz="0" w:space="0" w:color="auto"/>
      </w:divBdr>
    </w:div>
    <w:div w:id="956716380">
      <w:bodyDiv w:val="1"/>
      <w:marLeft w:val="0"/>
      <w:marRight w:val="0"/>
      <w:marTop w:val="0"/>
      <w:marBottom w:val="0"/>
      <w:divBdr>
        <w:top w:val="none" w:sz="0" w:space="0" w:color="auto"/>
        <w:left w:val="none" w:sz="0" w:space="0" w:color="auto"/>
        <w:bottom w:val="none" w:sz="0" w:space="0" w:color="auto"/>
        <w:right w:val="none" w:sz="0" w:space="0" w:color="auto"/>
      </w:divBdr>
    </w:div>
    <w:div w:id="1156847233">
      <w:bodyDiv w:val="1"/>
      <w:marLeft w:val="0"/>
      <w:marRight w:val="0"/>
      <w:marTop w:val="0"/>
      <w:marBottom w:val="0"/>
      <w:divBdr>
        <w:top w:val="none" w:sz="0" w:space="0" w:color="auto"/>
        <w:left w:val="none" w:sz="0" w:space="0" w:color="auto"/>
        <w:bottom w:val="none" w:sz="0" w:space="0" w:color="auto"/>
        <w:right w:val="none" w:sz="0" w:space="0" w:color="auto"/>
      </w:divBdr>
    </w:div>
    <w:div w:id="1401441710">
      <w:bodyDiv w:val="1"/>
      <w:marLeft w:val="0"/>
      <w:marRight w:val="0"/>
      <w:marTop w:val="0"/>
      <w:marBottom w:val="0"/>
      <w:divBdr>
        <w:top w:val="none" w:sz="0" w:space="0" w:color="auto"/>
        <w:left w:val="none" w:sz="0" w:space="0" w:color="auto"/>
        <w:bottom w:val="none" w:sz="0" w:space="0" w:color="auto"/>
        <w:right w:val="none" w:sz="0" w:space="0" w:color="auto"/>
      </w:divBdr>
    </w:div>
    <w:div w:id="1505049043">
      <w:bodyDiv w:val="1"/>
      <w:marLeft w:val="0"/>
      <w:marRight w:val="0"/>
      <w:marTop w:val="0"/>
      <w:marBottom w:val="0"/>
      <w:divBdr>
        <w:top w:val="none" w:sz="0" w:space="0" w:color="auto"/>
        <w:left w:val="none" w:sz="0" w:space="0" w:color="auto"/>
        <w:bottom w:val="none" w:sz="0" w:space="0" w:color="auto"/>
        <w:right w:val="none" w:sz="0" w:space="0" w:color="auto"/>
      </w:divBdr>
      <w:divsChild>
        <w:div w:id="139537013">
          <w:marLeft w:val="0"/>
          <w:marRight w:val="0"/>
          <w:marTop w:val="90"/>
          <w:marBottom w:val="0"/>
          <w:divBdr>
            <w:top w:val="none" w:sz="0" w:space="0" w:color="auto"/>
            <w:left w:val="none" w:sz="0" w:space="0" w:color="auto"/>
            <w:bottom w:val="none" w:sz="0" w:space="0" w:color="auto"/>
            <w:right w:val="none" w:sz="0" w:space="0" w:color="auto"/>
          </w:divBdr>
        </w:div>
      </w:divsChild>
    </w:div>
    <w:div w:id="1689022844">
      <w:bodyDiv w:val="1"/>
      <w:marLeft w:val="0"/>
      <w:marRight w:val="0"/>
      <w:marTop w:val="0"/>
      <w:marBottom w:val="0"/>
      <w:divBdr>
        <w:top w:val="none" w:sz="0" w:space="0" w:color="auto"/>
        <w:left w:val="none" w:sz="0" w:space="0" w:color="auto"/>
        <w:bottom w:val="none" w:sz="0" w:space="0" w:color="auto"/>
        <w:right w:val="none" w:sz="0" w:space="0" w:color="auto"/>
      </w:divBdr>
    </w:div>
    <w:div w:id="1751348226">
      <w:bodyDiv w:val="1"/>
      <w:marLeft w:val="0"/>
      <w:marRight w:val="0"/>
      <w:marTop w:val="0"/>
      <w:marBottom w:val="0"/>
      <w:divBdr>
        <w:top w:val="none" w:sz="0" w:space="0" w:color="auto"/>
        <w:left w:val="none" w:sz="0" w:space="0" w:color="auto"/>
        <w:bottom w:val="none" w:sz="0" w:space="0" w:color="auto"/>
        <w:right w:val="none" w:sz="0" w:space="0" w:color="auto"/>
      </w:divBdr>
    </w:div>
    <w:div w:id="1779522671">
      <w:bodyDiv w:val="1"/>
      <w:marLeft w:val="0"/>
      <w:marRight w:val="0"/>
      <w:marTop w:val="0"/>
      <w:marBottom w:val="0"/>
      <w:divBdr>
        <w:top w:val="none" w:sz="0" w:space="0" w:color="auto"/>
        <w:left w:val="none" w:sz="0" w:space="0" w:color="auto"/>
        <w:bottom w:val="none" w:sz="0" w:space="0" w:color="auto"/>
        <w:right w:val="none" w:sz="0" w:space="0" w:color="auto"/>
      </w:divBdr>
      <w:divsChild>
        <w:div w:id="1182470269">
          <w:marLeft w:val="0"/>
          <w:marRight w:val="0"/>
          <w:marTop w:val="90"/>
          <w:marBottom w:val="0"/>
          <w:divBdr>
            <w:top w:val="none" w:sz="0" w:space="0" w:color="auto"/>
            <w:left w:val="none" w:sz="0" w:space="0" w:color="auto"/>
            <w:bottom w:val="none" w:sz="0" w:space="0" w:color="auto"/>
            <w:right w:val="none" w:sz="0" w:space="0" w:color="auto"/>
          </w:divBdr>
        </w:div>
      </w:divsChild>
    </w:div>
    <w:div w:id="1880124226">
      <w:bodyDiv w:val="1"/>
      <w:marLeft w:val="0"/>
      <w:marRight w:val="0"/>
      <w:marTop w:val="0"/>
      <w:marBottom w:val="0"/>
      <w:divBdr>
        <w:top w:val="none" w:sz="0" w:space="0" w:color="auto"/>
        <w:left w:val="none" w:sz="0" w:space="0" w:color="auto"/>
        <w:bottom w:val="none" w:sz="0" w:space="0" w:color="auto"/>
        <w:right w:val="none" w:sz="0" w:space="0" w:color="auto"/>
      </w:divBdr>
    </w:div>
    <w:div w:id="21123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ahmedesmail4716@gmail.com" TargetMode="External"/><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odern%20chronological%20resume.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EA33-CE63-491E-97A8-C114EA2B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137</TotalTime>
  <Pages>7</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احمد اسماعيل محمد على عبدالونيس</cp:lastModifiedBy>
  <cp:revision>28</cp:revision>
  <cp:lastPrinted>2023-04-26T19:08:00Z</cp:lastPrinted>
  <dcterms:created xsi:type="dcterms:W3CDTF">2023-04-26T18:27:00Z</dcterms:created>
  <dcterms:modified xsi:type="dcterms:W3CDTF">2023-04-26T20:46:00Z</dcterms:modified>
  <cp:category/>
</cp:coreProperties>
</file>